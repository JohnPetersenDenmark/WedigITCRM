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9B65A" w14:textId="77777777" w:rsidR="0052550E" w:rsidRPr="00A21111" w:rsidRDefault="0052550E" w:rsidP="0052550E">
      <w:pPr>
        <w:pStyle w:val="Ingenafstand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sz w:val="22"/>
          <w:szCs w:val="22"/>
          <w:lang w:val="en-US"/>
        </w:rPr>
        <w:alias w:val="Skriv virksomhedsnavn"/>
        <w:tag w:val="Skriv virksomhedsnavn"/>
        <w:id w:val="1404314"/>
        <w:placeholder>
          <w:docPart w:val="7EC63695746D4F72B077FCFB0D8B5535"/>
        </w:placeholder>
        <w:text/>
      </w:sdtPr>
      <w:sdtEndPr/>
      <w:sdtContent>
        <w:p w14:paraId="70559D84" w14:textId="79563809" w:rsidR="0052550E" w:rsidRPr="00BC7709" w:rsidRDefault="00BC7709" w:rsidP="0052550E">
          <w:pPr>
            <w:pStyle w:val="Ingenafstand"/>
            <w:rPr>
              <w:rFonts w:ascii="Tahoma" w:hAnsi="Tahoma" w:cs="Tahoma"/>
              <w:sz w:val="22"/>
              <w:szCs w:val="22"/>
              <w:lang w:val="en-US"/>
            </w:rPr>
          </w:pPr>
          <w:r w:rsidRPr="00BC7709">
            <w:rPr>
              <w:rFonts w:ascii="Tahoma" w:hAnsi="Tahoma" w:cs="Tahoma"/>
              <w:sz w:val="22"/>
              <w:szCs w:val="22"/>
              <w:lang w:val="en-US"/>
            </w:rPr>
            <w:t>Logos Design A/S</w:t>
          </w:r>
        </w:p>
      </w:sdtContent>
    </w:sdt>
    <w:sdt>
      <w:sdtPr>
        <w:rPr>
          <w:rFonts w:ascii="Tahoma" w:hAnsi="Tahoma" w:cs="Tahoma"/>
          <w:sz w:val="22"/>
          <w:szCs w:val="22"/>
        </w:rPr>
        <w:alias w:val="Skriv gade og nr."/>
        <w:tag w:val="Skriv gade og nr."/>
        <w:id w:val="-202797000"/>
        <w:placeholder>
          <w:docPart w:val="7EC63695746D4F72B077FCFB0D8B5535"/>
        </w:placeholder>
        <w:text/>
      </w:sdtPr>
      <w:sdtEndPr/>
      <w:sdtContent>
        <w:p w14:paraId="1F88D6DA" w14:textId="35C3C8E7" w:rsidR="0052550E" w:rsidRPr="00BC7709" w:rsidRDefault="00BC7709" w:rsidP="0052550E">
          <w:pPr>
            <w:pStyle w:val="Ingenafstand"/>
            <w:rPr>
              <w:rFonts w:ascii="Tahoma" w:hAnsi="Tahoma" w:cs="Tahoma"/>
              <w:sz w:val="22"/>
              <w:szCs w:val="22"/>
            </w:rPr>
          </w:pPr>
          <w:r w:rsidRPr="00BC7709">
            <w:rPr>
              <w:rFonts w:ascii="Tahoma" w:hAnsi="Tahoma" w:cs="Tahoma"/>
              <w:sz w:val="22"/>
              <w:szCs w:val="22"/>
            </w:rPr>
            <w:t>Nærum Hovedgade 6</w:t>
          </w:r>
        </w:p>
      </w:sdtContent>
    </w:sdt>
    <w:p w14:paraId="5FA73373" w14:textId="731F541F" w:rsidR="0052550E" w:rsidRPr="00A21111" w:rsidRDefault="005810B6" w:rsidP="0052550E">
      <w:pPr>
        <w:pStyle w:val="Ingenafstand"/>
        <w:tabs>
          <w:tab w:val="right" w:pos="9638"/>
        </w:tabs>
        <w:rPr>
          <w:rFonts w:ascii="Tahoma" w:hAnsi="Tahoma" w:cs="Tahoma"/>
          <w:sz w:val="22"/>
          <w:szCs w:val="22"/>
        </w:rPr>
      </w:pPr>
      <w:sdt>
        <w:sdtPr>
          <w:rPr>
            <w:rFonts w:ascii="Tahoma" w:hAnsi="Tahoma" w:cs="Tahoma"/>
            <w:sz w:val="22"/>
            <w:szCs w:val="22"/>
          </w:rPr>
          <w:alias w:val="Skriv postnummer og by"/>
          <w:tag w:val="Skriv postnummer og by"/>
          <w:id w:val="1211540460"/>
          <w:placeholder>
            <w:docPart w:val="7EC63695746D4F72B077FCFB0D8B5535"/>
          </w:placeholder>
          <w:text/>
        </w:sdtPr>
        <w:sdtEndPr/>
        <w:sdtContent>
          <w:r w:rsidR="00BC7709">
            <w:rPr>
              <w:rFonts w:ascii="Tahoma" w:hAnsi="Tahoma" w:cs="Tahoma"/>
              <w:sz w:val="22"/>
              <w:szCs w:val="22"/>
            </w:rPr>
            <w:t>2850 Nærum</w:t>
          </w:r>
        </w:sdtContent>
      </w:sdt>
      <w:r w:rsidR="0052550E" w:rsidRPr="00A21111">
        <w:rPr>
          <w:rFonts w:ascii="Tahoma" w:hAnsi="Tahoma" w:cs="Tahoma"/>
          <w:sz w:val="22"/>
          <w:szCs w:val="22"/>
        </w:rPr>
        <w:tab/>
      </w:r>
      <w:r w:rsidR="0052550E">
        <w:rPr>
          <w:rFonts w:ascii="Tahoma" w:hAnsi="Tahoma" w:cs="Tahoma"/>
          <w:sz w:val="22"/>
          <w:szCs w:val="22"/>
        </w:rPr>
        <w:t>Stenløse</w:t>
      </w:r>
      <w:r w:rsidR="0052550E" w:rsidRPr="00F617EB">
        <w:rPr>
          <w:rFonts w:ascii="Tahoma" w:hAnsi="Tahoma" w:cs="Tahoma"/>
          <w:sz w:val="22"/>
          <w:szCs w:val="22"/>
        </w:rPr>
        <w:t xml:space="preserve">, den </w:t>
      </w:r>
      <w:r w:rsidR="0052550E" w:rsidRPr="00F617EB">
        <w:rPr>
          <w:rFonts w:ascii="Tahoma" w:hAnsi="Tahoma" w:cs="Tahoma"/>
          <w:sz w:val="22"/>
          <w:szCs w:val="22"/>
        </w:rPr>
        <w:fldChar w:fldCharType="begin"/>
      </w:r>
      <w:r w:rsidR="0052550E" w:rsidRPr="00F617EB">
        <w:rPr>
          <w:rFonts w:ascii="Tahoma" w:hAnsi="Tahoma" w:cs="Tahoma"/>
          <w:sz w:val="22"/>
          <w:szCs w:val="22"/>
        </w:rPr>
        <w:instrText xml:space="preserve"> TIME \@ "d. MMMM yyyy" </w:instrText>
      </w:r>
      <w:r w:rsidR="0052550E" w:rsidRPr="00F617EB">
        <w:rPr>
          <w:rFonts w:ascii="Tahoma" w:hAnsi="Tahoma" w:cs="Tahoma"/>
          <w:sz w:val="22"/>
          <w:szCs w:val="22"/>
        </w:rPr>
        <w:fldChar w:fldCharType="separate"/>
      </w:r>
      <w:r w:rsidR="00BC7709">
        <w:rPr>
          <w:rFonts w:ascii="Tahoma" w:hAnsi="Tahoma" w:cs="Tahoma"/>
          <w:noProof/>
          <w:sz w:val="22"/>
          <w:szCs w:val="22"/>
        </w:rPr>
        <w:t>7. juni 2020</w:t>
      </w:r>
      <w:r w:rsidR="0052550E" w:rsidRPr="00F617EB">
        <w:rPr>
          <w:rFonts w:ascii="Tahoma" w:hAnsi="Tahoma" w:cs="Tahoma"/>
          <w:sz w:val="22"/>
          <w:szCs w:val="22"/>
        </w:rPr>
        <w:fldChar w:fldCharType="end"/>
      </w:r>
    </w:p>
    <w:p w14:paraId="0426CAB0" w14:textId="4C3FBF52" w:rsidR="0052550E" w:rsidRPr="00A21111" w:rsidRDefault="0052550E" w:rsidP="0052550E">
      <w:pPr>
        <w:pStyle w:val="Ingenafstand"/>
        <w:spacing w:before="120"/>
        <w:rPr>
          <w:rFonts w:ascii="Tahoma" w:hAnsi="Tahoma" w:cs="Tahoma"/>
          <w:i/>
          <w:sz w:val="22"/>
          <w:szCs w:val="22"/>
        </w:rPr>
      </w:pPr>
      <w:r w:rsidRPr="00A21111">
        <w:rPr>
          <w:rFonts w:ascii="Tahoma" w:hAnsi="Tahoma" w:cs="Tahoma"/>
          <w:i/>
          <w:sz w:val="22"/>
          <w:szCs w:val="22"/>
        </w:rPr>
        <w:t>Ansøgning til stillingen som</w:t>
      </w:r>
      <w:sdt>
        <w:sdtPr>
          <w:rPr>
            <w:rFonts w:ascii="Tahoma" w:hAnsi="Tahoma" w:cs="Tahoma"/>
            <w:i/>
            <w:sz w:val="22"/>
            <w:szCs w:val="22"/>
          </w:rPr>
          <w:alias w:val="Skriv stilling"/>
          <w:tag w:val="Indtast stilling"/>
          <w:id w:val="421534665"/>
          <w:placeholder>
            <w:docPart w:val="925828B36D024FCD95FD1FAB054BE3C5"/>
          </w:placeholder>
          <w:text/>
        </w:sdtPr>
        <w:sdtEndPr/>
        <w:sdtContent>
          <w:r w:rsidR="003107D8">
            <w:rPr>
              <w:rFonts w:ascii="Tahoma" w:hAnsi="Tahoma" w:cs="Tahoma"/>
              <w:i/>
              <w:sz w:val="22"/>
              <w:szCs w:val="22"/>
            </w:rPr>
            <w:t xml:space="preserve"> </w:t>
          </w:r>
          <w:r w:rsidR="00BC7709">
            <w:rPr>
              <w:rFonts w:ascii="Tahoma" w:hAnsi="Tahoma" w:cs="Tahoma"/>
              <w:i/>
              <w:sz w:val="22"/>
              <w:szCs w:val="22"/>
            </w:rPr>
            <w:t>passioneret .Net-udvikler</w:t>
          </w:r>
        </w:sdtContent>
      </w:sdt>
    </w:p>
    <w:p w14:paraId="5F3A6899" w14:textId="77777777" w:rsidR="0052550E" w:rsidRPr="00A21111" w:rsidRDefault="0052550E" w:rsidP="0052550E">
      <w:pPr>
        <w:pStyle w:val="Ingenafstand"/>
        <w:rPr>
          <w:rFonts w:ascii="Tahoma" w:hAnsi="Tahoma" w:cs="Tahoma"/>
        </w:rPr>
      </w:pPr>
    </w:p>
    <w:p w14:paraId="5ECBAB4B" w14:textId="77777777" w:rsidR="0052550E" w:rsidRPr="00A21111" w:rsidRDefault="0052550E" w:rsidP="0052550E">
      <w:pPr>
        <w:pStyle w:val="Ingenafstand"/>
        <w:rPr>
          <w:rFonts w:ascii="Tahoma" w:hAnsi="Tahoma" w:cs="Tahoma"/>
        </w:rPr>
      </w:pPr>
    </w:p>
    <w:p w14:paraId="5071CF23" w14:textId="40A784E7" w:rsidR="0052550E" w:rsidRPr="00A21111" w:rsidRDefault="005810B6" w:rsidP="0052550E">
      <w:pPr>
        <w:pStyle w:val="Overskrift1"/>
      </w:pPr>
      <w:sdt>
        <w:sdtPr>
          <w:alias w:val="Skriv overskrift"/>
          <w:tag w:val="Skriv overskrift"/>
          <w:id w:val="-1440905584"/>
          <w:placeholder>
            <w:docPart w:val="80CB64C8BDF445179F9918180BF56FB0"/>
          </w:placeholder>
          <w:showingPlcHdr/>
        </w:sdtPr>
        <w:sdtEndPr/>
        <w:sdtContent>
          <w:r w:rsidR="003E009F">
            <w:t>Spændende Overskrift</w:t>
          </w:r>
        </w:sdtContent>
      </w:sdt>
    </w:p>
    <w:p w14:paraId="093D3C8E" w14:textId="4B5BAC39" w:rsidR="004158B9" w:rsidRPr="003024F2" w:rsidRDefault="00832827" w:rsidP="004158B9">
      <w:pPr>
        <w:rPr>
          <w:rFonts w:asciiTheme="minorHAnsi" w:hAnsiTheme="minorHAnsi" w:cstheme="minorHAnsi"/>
          <w:sz w:val="22"/>
          <w:szCs w:val="22"/>
        </w:rPr>
      </w:pPr>
      <w:r w:rsidRPr="003024F2">
        <w:rPr>
          <w:rFonts w:asciiTheme="minorHAnsi" w:hAnsiTheme="minorHAnsi" w:cstheme="minorHAnsi"/>
          <w:sz w:val="22"/>
          <w:szCs w:val="22"/>
        </w:rPr>
        <w:t xml:space="preserve">Jeg </w:t>
      </w:r>
      <w:r w:rsidR="00BC7437">
        <w:rPr>
          <w:rFonts w:asciiTheme="minorHAnsi" w:hAnsiTheme="minorHAnsi" w:cstheme="minorHAnsi"/>
          <w:sz w:val="22"/>
          <w:szCs w:val="22"/>
        </w:rPr>
        <w:t xml:space="preserve">finder </w:t>
      </w:r>
      <w:r w:rsidR="00BC7709">
        <w:rPr>
          <w:rFonts w:asciiTheme="minorHAnsi" w:hAnsiTheme="minorHAnsi" w:cstheme="minorHAnsi"/>
          <w:sz w:val="22"/>
          <w:szCs w:val="22"/>
        </w:rPr>
        <w:t>Logos Design</w:t>
      </w:r>
      <w:r w:rsidR="00BC7437">
        <w:rPr>
          <w:rFonts w:asciiTheme="minorHAnsi" w:hAnsiTheme="minorHAnsi" w:cstheme="minorHAnsi"/>
          <w:sz w:val="22"/>
          <w:szCs w:val="22"/>
        </w:rPr>
        <w:t xml:space="preserve"> A/S’ alsidige produktportefølje meget spændende</w:t>
      </w:r>
      <w:r w:rsidR="004F3E24" w:rsidRPr="003024F2">
        <w:rPr>
          <w:rFonts w:asciiTheme="minorHAnsi" w:hAnsiTheme="minorHAnsi" w:cstheme="minorHAnsi"/>
          <w:sz w:val="22"/>
          <w:szCs w:val="22"/>
        </w:rPr>
        <w:t>,</w:t>
      </w:r>
      <w:r w:rsidRPr="003024F2">
        <w:rPr>
          <w:rFonts w:asciiTheme="minorHAnsi" w:hAnsiTheme="minorHAnsi" w:cstheme="minorHAnsi"/>
          <w:sz w:val="22"/>
          <w:szCs w:val="22"/>
        </w:rPr>
        <w:t xml:space="preserve"> </w:t>
      </w:r>
      <w:r w:rsidR="00BC7437">
        <w:rPr>
          <w:rFonts w:asciiTheme="minorHAnsi" w:hAnsiTheme="minorHAnsi" w:cstheme="minorHAnsi"/>
          <w:sz w:val="22"/>
          <w:szCs w:val="22"/>
        </w:rPr>
        <w:t xml:space="preserve">hvor jeg meget gerne er med til at </w:t>
      </w:r>
      <w:r w:rsidR="003E009F">
        <w:rPr>
          <w:rFonts w:asciiTheme="minorHAnsi" w:hAnsiTheme="minorHAnsi" w:cstheme="minorHAnsi"/>
          <w:sz w:val="22"/>
          <w:szCs w:val="22"/>
        </w:rPr>
        <w:t>administrere opsamlingen af data fra terminalerne.</w:t>
      </w:r>
      <w:r w:rsidR="00691C6A">
        <w:rPr>
          <w:rFonts w:asciiTheme="minorHAnsi" w:hAnsiTheme="minorHAnsi" w:cstheme="minorHAnsi"/>
          <w:sz w:val="22"/>
          <w:szCs w:val="22"/>
        </w:rPr>
        <w:t xml:space="preserve"> </w:t>
      </w:r>
      <w:r w:rsidR="00E17BDA" w:rsidRPr="003024F2">
        <w:rPr>
          <w:rFonts w:asciiTheme="minorHAnsi" w:hAnsiTheme="minorHAnsi" w:cstheme="minorHAnsi"/>
          <w:sz w:val="22"/>
          <w:szCs w:val="22"/>
        </w:rPr>
        <w:t xml:space="preserve"> Jeg </w:t>
      </w:r>
      <w:r w:rsidRPr="003024F2">
        <w:rPr>
          <w:rFonts w:asciiTheme="minorHAnsi" w:hAnsiTheme="minorHAnsi" w:cstheme="minorHAnsi"/>
          <w:sz w:val="22"/>
          <w:szCs w:val="22"/>
        </w:rPr>
        <w:t>tilbyder</w:t>
      </w:r>
      <w:r w:rsidR="004158B9" w:rsidRPr="003024F2">
        <w:rPr>
          <w:rFonts w:asciiTheme="minorHAnsi" w:hAnsiTheme="minorHAnsi" w:cstheme="minorHAnsi"/>
          <w:sz w:val="22"/>
          <w:szCs w:val="22"/>
        </w:rPr>
        <w:t>:</w:t>
      </w:r>
      <w:r w:rsidR="00E17BDA" w:rsidRPr="003024F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8ABD7A6" w14:textId="5483BFCE" w:rsidR="004158B9" w:rsidRPr="003024F2" w:rsidRDefault="004158B9" w:rsidP="004158B9">
      <w:pPr>
        <w:pStyle w:val="Listeafsni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024F2">
        <w:rPr>
          <w:rFonts w:asciiTheme="minorHAnsi" w:hAnsiTheme="minorHAnsi" w:cstheme="minorHAnsi"/>
          <w:sz w:val="22"/>
          <w:szCs w:val="22"/>
        </w:rPr>
        <w:t xml:space="preserve">Mere end </w:t>
      </w:r>
      <w:r w:rsidR="00BC7437">
        <w:rPr>
          <w:rFonts w:asciiTheme="minorHAnsi" w:hAnsiTheme="minorHAnsi" w:cstheme="minorHAnsi"/>
          <w:sz w:val="22"/>
          <w:szCs w:val="22"/>
        </w:rPr>
        <w:t>10</w:t>
      </w:r>
      <w:r w:rsidRPr="003024F2">
        <w:rPr>
          <w:rFonts w:asciiTheme="minorHAnsi" w:hAnsiTheme="minorHAnsi" w:cstheme="minorHAnsi"/>
          <w:sz w:val="22"/>
          <w:szCs w:val="22"/>
        </w:rPr>
        <w:t xml:space="preserve"> års udviklingserfaring</w:t>
      </w:r>
    </w:p>
    <w:p w14:paraId="616E1F18" w14:textId="209C2517" w:rsidR="004158B9" w:rsidRPr="003024F2" w:rsidRDefault="004158B9" w:rsidP="004158B9">
      <w:pPr>
        <w:pStyle w:val="Listeafsni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024F2">
        <w:rPr>
          <w:rFonts w:asciiTheme="minorHAnsi" w:hAnsiTheme="minorHAnsi" w:cstheme="minorHAnsi"/>
          <w:sz w:val="22"/>
          <w:szCs w:val="22"/>
        </w:rPr>
        <w:t>Mere end 10 års konsulenterfaring</w:t>
      </w:r>
    </w:p>
    <w:p w14:paraId="47F389E7" w14:textId="77777777" w:rsidR="00B007F8" w:rsidRPr="003024F2" w:rsidRDefault="00B007F8" w:rsidP="00B007F8">
      <w:pPr>
        <w:pStyle w:val="Listeafsni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024F2">
        <w:rPr>
          <w:rFonts w:asciiTheme="minorHAnsi" w:hAnsiTheme="minorHAnsi" w:cstheme="minorHAnsi"/>
          <w:sz w:val="22"/>
          <w:szCs w:val="22"/>
        </w:rPr>
        <w:t>Backend-udvikling i ASP.NET og ASP.NET Core</w:t>
      </w:r>
    </w:p>
    <w:p w14:paraId="64FE2E5E" w14:textId="36B508B5" w:rsidR="00B007F8" w:rsidRPr="003024F2" w:rsidRDefault="00B007F8" w:rsidP="00B007F8">
      <w:pPr>
        <w:pStyle w:val="Listeafsni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024F2">
        <w:rPr>
          <w:rFonts w:asciiTheme="minorHAnsi" w:hAnsiTheme="minorHAnsi" w:cstheme="minorHAnsi"/>
          <w:sz w:val="22"/>
          <w:szCs w:val="22"/>
        </w:rPr>
        <w:t>Frontend-udvikling i HTML, JavaScript, jQuery, Bootstrap og CSS.</w:t>
      </w:r>
    </w:p>
    <w:p w14:paraId="5A1BCCFD" w14:textId="703F9D92" w:rsidR="00B473B8" w:rsidRPr="00BC5EDA" w:rsidRDefault="00B473B8" w:rsidP="00B007F8">
      <w:pPr>
        <w:pStyle w:val="Listeafsni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BC5EDA">
        <w:rPr>
          <w:rFonts w:asciiTheme="minorHAnsi" w:hAnsiTheme="minorHAnsi" w:cstheme="minorHAnsi"/>
          <w:sz w:val="22"/>
          <w:szCs w:val="22"/>
          <w:lang w:val="en-US"/>
        </w:rPr>
        <w:t>SQL</w:t>
      </w:r>
      <w:r w:rsidR="00736369" w:rsidRPr="00BC5EDA">
        <w:rPr>
          <w:rFonts w:asciiTheme="minorHAnsi" w:hAnsiTheme="minorHAnsi" w:cstheme="minorHAnsi"/>
          <w:sz w:val="22"/>
          <w:szCs w:val="22"/>
          <w:lang w:val="en-US"/>
        </w:rPr>
        <w:t>, webservices</w:t>
      </w:r>
      <w:r w:rsidR="008D7447" w:rsidRPr="00BC5EDA">
        <w:rPr>
          <w:rFonts w:asciiTheme="minorHAnsi" w:hAnsiTheme="minorHAnsi" w:cstheme="minorHAnsi"/>
          <w:sz w:val="22"/>
          <w:szCs w:val="22"/>
          <w:lang w:val="en-US"/>
        </w:rPr>
        <w:t xml:space="preserve"> og REST</w:t>
      </w:r>
      <w:r w:rsidR="00BC5EDA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="00BC5EDA" w:rsidRPr="00BC5EDA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BC5EDA">
        <w:rPr>
          <w:rFonts w:asciiTheme="minorHAnsi" w:hAnsiTheme="minorHAnsi" w:cstheme="minorHAnsi"/>
          <w:sz w:val="22"/>
          <w:szCs w:val="22"/>
          <w:lang w:val="en-US"/>
        </w:rPr>
        <w:t>aaS koncepter</w:t>
      </w:r>
    </w:p>
    <w:p w14:paraId="6D1D0895" w14:textId="77777777" w:rsidR="00E17BDA" w:rsidRPr="00BC5EDA" w:rsidRDefault="00E17BDA" w:rsidP="00E17BDA">
      <w:pPr>
        <w:pStyle w:val="Listeafsnit"/>
        <w:ind w:left="2268"/>
        <w:rPr>
          <w:rFonts w:asciiTheme="minorHAnsi" w:hAnsiTheme="minorHAnsi" w:cstheme="minorHAnsi"/>
          <w:sz w:val="22"/>
          <w:szCs w:val="22"/>
          <w:lang w:val="en-US"/>
        </w:rPr>
      </w:pPr>
    </w:p>
    <w:p w14:paraId="43DEAB75" w14:textId="23938C15" w:rsidR="00E17BDA" w:rsidRDefault="00E17BDA" w:rsidP="00E17BDA">
      <w:pPr>
        <w:rPr>
          <w:rFonts w:asciiTheme="minorHAnsi" w:hAnsiTheme="minorHAnsi" w:cstheme="minorHAnsi"/>
          <w:sz w:val="22"/>
          <w:szCs w:val="22"/>
        </w:rPr>
      </w:pPr>
      <w:r w:rsidRPr="003024F2">
        <w:rPr>
          <w:rFonts w:asciiTheme="minorHAnsi" w:hAnsiTheme="minorHAnsi" w:cstheme="minorHAnsi"/>
          <w:sz w:val="22"/>
          <w:szCs w:val="22"/>
        </w:rPr>
        <w:t xml:space="preserve">I jobbet som </w:t>
      </w:r>
      <w:r w:rsidR="003E009F">
        <w:rPr>
          <w:rFonts w:asciiTheme="minorHAnsi" w:hAnsiTheme="minorHAnsi" w:cstheme="minorHAnsi"/>
          <w:sz w:val="22"/>
          <w:szCs w:val="22"/>
        </w:rPr>
        <w:t>.Net-udvikler</w:t>
      </w:r>
      <w:r w:rsidR="00A719B5" w:rsidRPr="003024F2">
        <w:rPr>
          <w:rFonts w:asciiTheme="minorHAnsi" w:hAnsiTheme="minorHAnsi" w:cstheme="minorHAnsi"/>
          <w:sz w:val="22"/>
          <w:szCs w:val="22"/>
        </w:rPr>
        <w:t xml:space="preserve"> hos </w:t>
      </w:r>
      <w:r w:rsidR="003E009F">
        <w:rPr>
          <w:rFonts w:asciiTheme="minorHAnsi" w:hAnsiTheme="minorHAnsi" w:cstheme="minorHAnsi"/>
          <w:sz w:val="22"/>
          <w:szCs w:val="22"/>
        </w:rPr>
        <w:t>Logos</w:t>
      </w:r>
      <w:r w:rsidRPr="003024F2">
        <w:rPr>
          <w:rFonts w:asciiTheme="minorHAnsi" w:hAnsiTheme="minorHAnsi" w:cstheme="minorHAnsi"/>
          <w:sz w:val="22"/>
          <w:szCs w:val="22"/>
        </w:rPr>
        <w:t xml:space="preserve">, kan jeg bidrage med en stærk og solid erfaring inden for systemudvikling. Efter mange år i konsulent-branchen evner jeg at hurtigt sætte mig ind i komplekse forretningsgange, og få det afspejlet i systemerne. </w:t>
      </w:r>
      <w:r w:rsidR="00F71830" w:rsidRPr="003024F2">
        <w:rPr>
          <w:rFonts w:asciiTheme="minorHAnsi" w:hAnsiTheme="minorHAnsi" w:cstheme="minorHAnsi"/>
          <w:sz w:val="22"/>
          <w:szCs w:val="22"/>
        </w:rPr>
        <w:t xml:space="preserve"> </w:t>
      </w:r>
      <w:r w:rsidR="00736369" w:rsidRPr="003024F2">
        <w:rPr>
          <w:rFonts w:asciiTheme="minorHAnsi" w:hAnsiTheme="minorHAnsi" w:cstheme="minorHAnsi"/>
          <w:sz w:val="22"/>
          <w:szCs w:val="22"/>
        </w:rPr>
        <w:t>Jeg kan tilbyde at være med fra ide til løsningen er implementeret</w:t>
      </w:r>
      <w:r w:rsidR="00BC7437">
        <w:rPr>
          <w:rFonts w:asciiTheme="minorHAnsi" w:hAnsiTheme="minorHAnsi" w:cstheme="minorHAnsi"/>
          <w:sz w:val="22"/>
          <w:szCs w:val="22"/>
        </w:rPr>
        <w:t>.</w:t>
      </w:r>
      <w:r w:rsidR="003E009F">
        <w:rPr>
          <w:rFonts w:asciiTheme="minorHAnsi" w:hAnsiTheme="minorHAnsi" w:cstheme="minorHAnsi"/>
          <w:sz w:val="22"/>
          <w:szCs w:val="22"/>
        </w:rPr>
        <w:t xml:space="preserve"> Med en baggrund i elektronik</w:t>
      </w:r>
      <w:r w:rsidR="00BC5EDA">
        <w:rPr>
          <w:rFonts w:asciiTheme="minorHAnsi" w:hAnsiTheme="minorHAnsi" w:cstheme="minorHAnsi"/>
          <w:sz w:val="22"/>
          <w:szCs w:val="22"/>
        </w:rPr>
        <w:t>,</w:t>
      </w:r>
      <w:r w:rsidR="003E009F">
        <w:rPr>
          <w:rFonts w:asciiTheme="minorHAnsi" w:hAnsiTheme="minorHAnsi" w:cstheme="minorHAnsi"/>
          <w:sz w:val="22"/>
          <w:szCs w:val="22"/>
        </w:rPr>
        <w:t xml:space="preserve"> </w:t>
      </w:r>
      <w:r w:rsidR="00BC5EDA">
        <w:rPr>
          <w:rFonts w:asciiTheme="minorHAnsi" w:hAnsiTheme="minorHAnsi" w:cstheme="minorHAnsi"/>
          <w:sz w:val="22"/>
          <w:szCs w:val="22"/>
        </w:rPr>
        <w:t>har jeg en god forståelse for dataopsamling.</w:t>
      </w:r>
    </w:p>
    <w:p w14:paraId="45F78F86" w14:textId="77777777" w:rsidR="00BC7437" w:rsidRPr="003024F2" w:rsidRDefault="00BC7437" w:rsidP="00E17BDA">
      <w:pPr>
        <w:rPr>
          <w:rFonts w:asciiTheme="minorHAnsi" w:hAnsiTheme="minorHAnsi" w:cstheme="minorHAnsi"/>
          <w:sz w:val="22"/>
          <w:szCs w:val="22"/>
        </w:rPr>
      </w:pPr>
    </w:p>
    <w:p w14:paraId="50647B93" w14:textId="66135D30" w:rsidR="00E17BDA" w:rsidRDefault="00285D5D" w:rsidP="00E17BD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Kaffe og en god dialog </w:t>
      </w:r>
      <w:r w:rsidR="00EC0824">
        <w:rPr>
          <w:rFonts w:asciiTheme="minorHAnsi" w:hAnsiTheme="minorHAnsi" w:cstheme="minorHAnsi"/>
          <w:sz w:val="22"/>
          <w:szCs w:val="22"/>
        </w:rPr>
        <w:t xml:space="preserve">er lige mig. Det sikrer sig at alle er på samme side i bogen. Med </w:t>
      </w:r>
      <w:r w:rsidR="00E17BDA" w:rsidRPr="003024F2">
        <w:rPr>
          <w:rFonts w:asciiTheme="minorHAnsi" w:hAnsiTheme="minorHAnsi" w:cstheme="minorHAnsi"/>
          <w:sz w:val="22"/>
          <w:szCs w:val="22"/>
        </w:rPr>
        <w:t xml:space="preserve">mig som </w:t>
      </w:r>
      <w:r w:rsidR="003E009F">
        <w:rPr>
          <w:rFonts w:asciiTheme="minorHAnsi" w:hAnsiTheme="minorHAnsi" w:cstheme="minorHAnsi"/>
          <w:sz w:val="22"/>
          <w:szCs w:val="22"/>
        </w:rPr>
        <w:t>Logos’</w:t>
      </w:r>
      <w:r w:rsidR="00E17BDA" w:rsidRPr="003024F2">
        <w:rPr>
          <w:rFonts w:asciiTheme="minorHAnsi" w:hAnsiTheme="minorHAnsi" w:cstheme="minorHAnsi"/>
          <w:sz w:val="22"/>
          <w:szCs w:val="22"/>
        </w:rPr>
        <w:t xml:space="preserve"> </w:t>
      </w:r>
      <w:r w:rsidR="00736369" w:rsidRPr="003024F2">
        <w:rPr>
          <w:rFonts w:asciiTheme="minorHAnsi" w:hAnsiTheme="minorHAnsi" w:cstheme="minorHAnsi"/>
          <w:sz w:val="22"/>
          <w:szCs w:val="22"/>
        </w:rPr>
        <w:t>u</w:t>
      </w:r>
      <w:r w:rsidR="00DE1A51" w:rsidRPr="003024F2">
        <w:rPr>
          <w:rFonts w:asciiTheme="minorHAnsi" w:hAnsiTheme="minorHAnsi" w:cstheme="minorHAnsi"/>
          <w:sz w:val="22"/>
          <w:szCs w:val="22"/>
        </w:rPr>
        <w:t>dvikler</w:t>
      </w:r>
      <w:r w:rsidR="00E17BDA" w:rsidRPr="003024F2">
        <w:rPr>
          <w:rFonts w:asciiTheme="minorHAnsi" w:hAnsiTheme="minorHAnsi" w:cstheme="minorHAnsi"/>
          <w:sz w:val="22"/>
          <w:szCs w:val="22"/>
        </w:rPr>
        <w:t>, vil I få en robust og kreativ person</w:t>
      </w:r>
      <w:r w:rsidR="00736369" w:rsidRPr="003024F2">
        <w:rPr>
          <w:rFonts w:asciiTheme="minorHAnsi" w:hAnsiTheme="minorHAnsi" w:cstheme="minorHAnsi"/>
          <w:sz w:val="22"/>
          <w:szCs w:val="22"/>
        </w:rPr>
        <w:t xml:space="preserve"> der </w:t>
      </w:r>
      <w:r w:rsidR="00691C6A">
        <w:rPr>
          <w:rFonts w:asciiTheme="minorHAnsi" w:hAnsiTheme="minorHAnsi" w:cstheme="minorHAnsi"/>
          <w:sz w:val="22"/>
          <w:szCs w:val="22"/>
        </w:rPr>
        <w:t>foretrækker at arbejde i en mindre virksomhed</w:t>
      </w:r>
      <w:r w:rsidR="00736369" w:rsidRPr="003024F2">
        <w:rPr>
          <w:rFonts w:asciiTheme="minorHAnsi" w:hAnsiTheme="minorHAnsi" w:cstheme="minorHAnsi"/>
          <w:sz w:val="22"/>
          <w:szCs w:val="22"/>
        </w:rPr>
        <w:t>.</w:t>
      </w:r>
      <w:r w:rsidR="00E17BDA" w:rsidRPr="003024F2">
        <w:rPr>
          <w:rFonts w:asciiTheme="minorHAnsi" w:hAnsiTheme="minorHAnsi" w:cstheme="minorHAnsi"/>
          <w:sz w:val="22"/>
          <w:szCs w:val="22"/>
        </w:rPr>
        <w:t xml:space="preserve"> Samtidigt får I en kollega der deltager i sparring og det sociale i afdelingen.</w:t>
      </w:r>
      <w:r w:rsidR="00DE1A51" w:rsidRPr="003024F2">
        <w:rPr>
          <w:rFonts w:asciiTheme="minorHAnsi" w:hAnsiTheme="minorHAnsi" w:cstheme="minorHAnsi"/>
          <w:sz w:val="22"/>
          <w:szCs w:val="22"/>
        </w:rPr>
        <w:t xml:space="preserve"> Jeg er altid faglig nysgerrig</w:t>
      </w:r>
      <w:r w:rsidR="005857A7" w:rsidRPr="003024F2">
        <w:rPr>
          <w:rFonts w:asciiTheme="minorHAnsi" w:hAnsiTheme="minorHAnsi" w:cstheme="minorHAnsi"/>
          <w:sz w:val="22"/>
          <w:szCs w:val="22"/>
        </w:rPr>
        <w:t>,</w:t>
      </w:r>
      <w:r w:rsidR="00DE1A51" w:rsidRPr="003024F2">
        <w:rPr>
          <w:rFonts w:asciiTheme="minorHAnsi" w:hAnsiTheme="minorHAnsi" w:cstheme="minorHAnsi"/>
          <w:sz w:val="22"/>
          <w:szCs w:val="22"/>
        </w:rPr>
        <w:t xml:space="preserve"> og er i min fritid ved at lære: Azure, Docker og Kubernetes.</w:t>
      </w:r>
      <w:r w:rsidR="00AD6C59" w:rsidRPr="003024F2">
        <w:rPr>
          <w:rFonts w:asciiTheme="minorHAnsi" w:hAnsiTheme="minorHAnsi" w:cstheme="minorHAnsi"/>
          <w:sz w:val="22"/>
          <w:szCs w:val="22"/>
        </w:rPr>
        <w:t xml:space="preserve"> Jeg er en ældre herre men er på ingen måde gået i stå og elsker at udvikle mig fagligt og personligt. </w:t>
      </w:r>
    </w:p>
    <w:p w14:paraId="3ED077D1" w14:textId="77777777" w:rsidR="00BC7437" w:rsidRPr="003024F2" w:rsidRDefault="00BC7437" w:rsidP="00E17BDA">
      <w:pPr>
        <w:rPr>
          <w:rFonts w:asciiTheme="minorHAnsi" w:hAnsiTheme="minorHAnsi" w:cstheme="minorHAnsi"/>
          <w:sz w:val="22"/>
          <w:szCs w:val="22"/>
        </w:rPr>
      </w:pPr>
    </w:p>
    <w:p w14:paraId="35B63963" w14:textId="7FF5A4EB" w:rsidR="00E17BDA" w:rsidRPr="003024F2" w:rsidRDefault="003179B0" w:rsidP="00E17BD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Hvis I giver kaffe, så kommer jeg gerne og </w:t>
      </w:r>
      <w:r w:rsidR="00E17BDA" w:rsidRPr="003024F2">
        <w:rPr>
          <w:rFonts w:asciiTheme="minorHAnsi" w:hAnsiTheme="minorHAnsi" w:cstheme="minorHAnsi"/>
          <w:sz w:val="22"/>
          <w:szCs w:val="22"/>
        </w:rPr>
        <w:t>uddybe</w:t>
      </w:r>
      <w:r>
        <w:rPr>
          <w:rFonts w:asciiTheme="minorHAnsi" w:hAnsiTheme="minorHAnsi" w:cstheme="minorHAnsi"/>
          <w:sz w:val="22"/>
          <w:szCs w:val="22"/>
        </w:rPr>
        <w:t>r</w:t>
      </w:r>
      <w:r w:rsidR="00E17BDA" w:rsidRPr="003024F2">
        <w:rPr>
          <w:rFonts w:asciiTheme="minorHAnsi" w:hAnsiTheme="minorHAnsi" w:cstheme="minorHAnsi"/>
          <w:sz w:val="22"/>
          <w:szCs w:val="22"/>
        </w:rPr>
        <w:t xml:space="preserve"> min ansøgning og CV.</w:t>
      </w:r>
    </w:p>
    <w:p w14:paraId="2AC462B5" w14:textId="77777777" w:rsidR="00E17BDA" w:rsidRPr="003024F2" w:rsidRDefault="00E17BDA" w:rsidP="00E17BDA">
      <w:pPr>
        <w:rPr>
          <w:rFonts w:asciiTheme="minorHAnsi" w:hAnsiTheme="minorHAnsi" w:cstheme="minorHAnsi"/>
          <w:sz w:val="22"/>
          <w:szCs w:val="22"/>
        </w:rPr>
      </w:pPr>
      <w:r w:rsidRPr="003024F2">
        <w:rPr>
          <w:rFonts w:asciiTheme="minorHAnsi" w:hAnsiTheme="minorHAnsi" w:cstheme="minorHAnsi"/>
          <w:sz w:val="22"/>
          <w:szCs w:val="22"/>
        </w:rPr>
        <w:t>Mit CV findes fra side 2 og fremefter i denne ansøgning.</w:t>
      </w:r>
    </w:p>
    <w:p w14:paraId="4B0B8821" w14:textId="77777777" w:rsidR="00E17BDA" w:rsidRPr="002750FA" w:rsidRDefault="00E17BDA" w:rsidP="00E17BDA">
      <w:pPr>
        <w:rPr>
          <w:rFonts w:ascii="Calibri" w:hAnsi="Calibri" w:cs="Calibri"/>
          <w:sz w:val="22"/>
          <w:szCs w:val="22"/>
        </w:rPr>
      </w:pPr>
    </w:p>
    <w:p w14:paraId="147233AE" w14:textId="77777777" w:rsidR="00E17BDA" w:rsidRPr="002750FA" w:rsidRDefault="00E17BDA" w:rsidP="00E17BDA">
      <w:pPr>
        <w:rPr>
          <w:rFonts w:ascii="Calibri" w:hAnsi="Calibri" w:cs="Calibri"/>
          <w:sz w:val="22"/>
          <w:szCs w:val="22"/>
        </w:rPr>
      </w:pPr>
    </w:p>
    <w:p w14:paraId="7C355DF1" w14:textId="77777777" w:rsidR="00E17BDA" w:rsidRPr="002750FA" w:rsidRDefault="00E17BDA" w:rsidP="00E17BDA">
      <w:pPr>
        <w:rPr>
          <w:rFonts w:ascii="Calibri" w:hAnsi="Calibri" w:cs="Calibri"/>
          <w:sz w:val="22"/>
          <w:szCs w:val="22"/>
        </w:rPr>
      </w:pPr>
      <w:r w:rsidRPr="002750FA">
        <w:rPr>
          <w:rFonts w:ascii="Calibri" w:hAnsi="Calibri" w:cs="Calibri"/>
          <w:sz w:val="22"/>
          <w:szCs w:val="22"/>
        </w:rPr>
        <w:t>Med venlig hilsen</w:t>
      </w:r>
    </w:p>
    <w:sdt>
      <w:sdtPr>
        <w:rPr>
          <w:rFonts w:ascii="Calibri" w:hAnsi="Calibri" w:cs="Calibri"/>
          <w:sz w:val="22"/>
          <w:szCs w:val="22"/>
        </w:rPr>
        <w:alias w:val="Skriv navn"/>
        <w:tag w:val="Skriv navn"/>
        <w:id w:val="1957906640"/>
        <w:placeholder>
          <w:docPart w:val="75330E4483904283B3312DF39038C68B"/>
        </w:placeholder>
        <w:text/>
      </w:sdtPr>
      <w:sdtEndPr/>
      <w:sdtContent>
        <w:p w14:paraId="2661EE8C" w14:textId="77777777" w:rsidR="00E17BDA" w:rsidRPr="002750FA" w:rsidRDefault="00E17BDA" w:rsidP="00E17BDA">
          <w:pPr>
            <w:rPr>
              <w:rFonts w:ascii="Calibri" w:hAnsi="Calibri" w:cs="Calibri"/>
              <w:sz w:val="22"/>
              <w:szCs w:val="22"/>
            </w:rPr>
          </w:pPr>
          <w:r w:rsidRPr="002750FA">
            <w:rPr>
              <w:rFonts w:ascii="Calibri" w:hAnsi="Calibri" w:cs="Calibri"/>
              <w:sz w:val="22"/>
              <w:szCs w:val="22"/>
            </w:rPr>
            <w:t>John Petersen</w:t>
          </w:r>
        </w:p>
      </w:sdtContent>
    </w:sdt>
    <w:p w14:paraId="75C728E7" w14:textId="77777777" w:rsidR="0052550E" w:rsidRPr="00A21111" w:rsidRDefault="0052550E" w:rsidP="0052550E"/>
    <w:p w14:paraId="5957A6FB" w14:textId="4F116C48" w:rsidR="009E58E3" w:rsidRDefault="009E58E3">
      <w:pPr>
        <w:tabs>
          <w:tab w:val="clear" w:pos="2679"/>
        </w:tabs>
        <w:spacing w:before="0" w:after="160" w:line="259" w:lineRule="auto"/>
        <w:jc w:val="left"/>
        <w:rPr>
          <w:rFonts w:eastAsiaTheme="majorEastAsia" w:cstheme="majorBidi"/>
          <w:b/>
          <w:color w:val="3E762A" w:themeColor="accent1" w:themeShade="BF"/>
          <w:kern w:val="24"/>
          <w:sz w:val="26"/>
          <w:szCs w:val="26"/>
          <w:lang w:eastAsia="da-DK"/>
          <w14:ligatures w14:val="standardContextual"/>
        </w:rPr>
      </w:pPr>
    </w:p>
    <w:p w14:paraId="6A88EFDC" w14:textId="69AE2894" w:rsidR="001877F0" w:rsidRPr="00295777" w:rsidRDefault="001877F0" w:rsidP="001877F0">
      <w:pPr>
        <w:pStyle w:val="Overskrift2"/>
        <w:spacing w:before="0"/>
      </w:pPr>
      <w:r w:rsidRPr="00184D31">
        <w:t>Resumé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877F0" w:rsidRPr="0017169B" w14:paraId="46BBB1D6" w14:textId="77777777" w:rsidTr="003709F8">
        <w:tc>
          <w:tcPr>
            <w:tcW w:w="10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6C68E" w14:textId="77777777" w:rsidR="001877F0" w:rsidRDefault="001877F0" w:rsidP="003709F8">
            <w:pPr>
              <w:spacing w:before="0" w:after="0"/>
              <w:rPr>
                <w:rFonts w:ascii="Calibri" w:hAnsi="Calibri" w:cs="Arial"/>
                <w:sz w:val="22"/>
                <w:szCs w:val="22"/>
              </w:rPr>
            </w:pPr>
          </w:p>
          <w:p w14:paraId="5BDC042F" w14:textId="5770F9F2" w:rsidR="001877F0" w:rsidRDefault="001877F0" w:rsidP="003709F8">
            <w:pPr>
              <w:spacing w:before="0" w:after="0"/>
              <w:rPr>
                <w:rFonts w:ascii="Calibri" w:hAnsi="Calibri" w:cs="Arial"/>
                <w:sz w:val="22"/>
                <w:szCs w:val="22"/>
              </w:rPr>
            </w:pPr>
            <w:r w:rsidRPr="6E96F812">
              <w:rPr>
                <w:rFonts w:ascii="Calibri" w:hAnsi="Calibri" w:cs="Arial"/>
                <w:sz w:val="22"/>
                <w:szCs w:val="22"/>
              </w:rPr>
              <w:t xml:space="preserve">Med mere end </w:t>
            </w:r>
            <w:r>
              <w:rPr>
                <w:rFonts w:ascii="Calibri" w:hAnsi="Calibri" w:cs="Arial"/>
                <w:sz w:val="22"/>
                <w:szCs w:val="22"/>
              </w:rPr>
              <w:t>3</w:t>
            </w:r>
            <w:r w:rsidRPr="6E96F812">
              <w:rPr>
                <w:rFonts w:ascii="Calibri" w:hAnsi="Calibri" w:cs="Arial"/>
                <w:sz w:val="22"/>
                <w:szCs w:val="22"/>
              </w:rPr>
              <w:t>0 års erfaring med systemudvikling er jeg blevet faglig stærk i: Analyse, design, pro</w:t>
            </w:r>
            <w:r>
              <w:rPr>
                <w:rFonts w:ascii="Calibri" w:hAnsi="Calibri" w:cs="Arial"/>
                <w:sz w:val="22"/>
                <w:szCs w:val="22"/>
              </w:rPr>
              <w:softHyphen/>
            </w:r>
            <w:r w:rsidRPr="6E96F812">
              <w:rPr>
                <w:rFonts w:ascii="Calibri" w:hAnsi="Calibri" w:cs="Arial"/>
                <w:sz w:val="22"/>
                <w:szCs w:val="22"/>
              </w:rPr>
              <w:t>gram</w:t>
            </w:r>
            <w:r>
              <w:rPr>
                <w:rFonts w:ascii="Calibri" w:hAnsi="Calibri" w:cs="Arial"/>
                <w:sz w:val="22"/>
                <w:szCs w:val="22"/>
              </w:rPr>
              <w:softHyphen/>
            </w:r>
            <w:r w:rsidRPr="6E96F812">
              <w:rPr>
                <w:rFonts w:ascii="Calibri" w:hAnsi="Calibri" w:cs="Arial"/>
                <w:sz w:val="22"/>
                <w:szCs w:val="22"/>
              </w:rPr>
              <w:t>me</w:t>
            </w:r>
            <w:r>
              <w:rPr>
                <w:rFonts w:ascii="Calibri" w:hAnsi="Calibri" w:cs="Arial"/>
                <w:sz w:val="22"/>
                <w:szCs w:val="22"/>
              </w:rPr>
              <w:softHyphen/>
            </w:r>
            <w:r w:rsidRPr="6E96F812">
              <w:rPr>
                <w:rFonts w:ascii="Calibri" w:hAnsi="Calibri" w:cs="Arial"/>
                <w:sz w:val="22"/>
                <w:szCs w:val="22"/>
              </w:rPr>
              <w:t xml:space="preserve">ring, test og implementering. Disse discipliner har jeg udført i mange forskellige typer systemer </w:t>
            </w:r>
            <w:r>
              <w:rPr>
                <w:rFonts w:ascii="Calibri" w:hAnsi="Calibri" w:cs="Arial"/>
                <w:sz w:val="22"/>
                <w:szCs w:val="22"/>
              </w:rPr>
              <w:t xml:space="preserve">og </w:t>
            </w:r>
            <w:r w:rsidRPr="6E96F812">
              <w:rPr>
                <w:rFonts w:ascii="Calibri" w:hAnsi="Calibri" w:cs="Arial"/>
                <w:sz w:val="22"/>
                <w:szCs w:val="22"/>
              </w:rPr>
              <w:t>på for</w:t>
            </w:r>
            <w:r>
              <w:rPr>
                <w:rFonts w:ascii="Calibri" w:hAnsi="Calibri" w:cs="Arial"/>
                <w:sz w:val="22"/>
                <w:szCs w:val="22"/>
              </w:rPr>
              <w:softHyphen/>
            </w:r>
            <w:r w:rsidRPr="6E96F812">
              <w:rPr>
                <w:rFonts w:ascii="Calibri" w:hAnsi="Calibri" w:cs="Arial"/>
                <w:sz w:val="22"/>
                <w:szCs w:val="22"/>
              </w:rPr>
              <w:t xml:space="preserve">skellige platforme. Jeg har b.la. programmeret Java, C# og C.  Jeg brænder for at arbejde med udvikling. I mit fremtidige job vil jeg forsat meget gerne arbejde </w:t>
            </w:r>
            <w:r w:rsidR="00EA3665">
              <w:rPr>
                <w:rFonts w:ascii="Calibri" w:hAnsi="Calibri" w:cs="Arial"/>
                <w:sz w:val="22"/>
                <w:szCs w:val="22"/>
              </w:rPr>
              <w:t xml:space="preserve">med </w:t>
            </w:r>
            <w:r w:rsidRPr="6E96F812">
              <w:rPr>
                <w:rFonts w:ascii="Calibri" w:hAnsi="Calibri" w:cs="Arial"/>
                <w:sz w:val="22"/>
                <w:szCs w:val="22"/>
              </w:rPr>
              <w:t>systemudvikling</w:t>
            </w:r>
            <w:r w:rsidR="00EA3665">
              <w:rPr>
                <w:rFonts w:ascii="Calibri" w:hAnsi="Calibri" w:cs="Arial"/>
                <w:sz w:val="22"/>
                <w:szCs w:val="22"/>
              </w:rPr>
              <w:t xml:space="preserve"> i et</w:t>
            </w:r>
            <w:r w:rsidR="00F6414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EA3665">
              <w:rPr>
                <w:rFonts w:ascii="Calibri" w:hAnsi="Calibri" w:cs="Arial"/>
                <w:sz w:val="22"/>
                <w:szCs w:val="22"/>
              </w:rPr>
              <w:t>.NET miljø.</w:t>
            </w:r>
          </w:p>
          <w:p w14:paraId="22996DAC" w14:textId="77777777" w:rsidR="001877F0" w:rsidRDefault="001877F0" w:rsidP="003709F8">
            <w:pPr>
              <w:spacing w:before="0" w:after="0"/>
              <w:rPr>
                <w:rFonts w:ascii="Calibri" w:hAnsi="Calibri" w:cs="Arial"/>
                <w:sz w:val="22"/>
                <w:szCs w:val="22"/>
              </w:rPr>
            </w:pPr>
          </w:p>
          <w:p w14:paraId="731116DB" w14:textId="77777777" w:rsidR="001877F0" w:rsidRPr="002730A0" w:rsidRDefault="001877F0" w:rsidP="003709F8">
            <w:pPr>
              <w:spacing w:before="0" w:after="0"/>
              <w:rPr>
                <w:rFonts w:ascii="Calibri" w:hAnsi="Calibri" w:cs="Arial"/>
                <w:sz w:val="22"/>
                <w:szCs w:val="22"/>
              </w:rPr>
            </w:pPr>
            <w:r w:rsidRPr="002730A0">
              <w:rPr>
                <w:rFonts w:ascii="Calibri" w:hAnsi="Calibri" w:cs="Arial"/>
                <w:sz w:val="22"/>
                <w:szCs w:val="22"/>
              </w:rPr>
              <w:t xml:space="preserve">Som person er jeg ekstrovert og får mit drive og min energi i dialog med kolleger og </w:t>
            </w:r>
            <w:r>
              <w:rPr>
                <w:rFonts w:ascii="Calibri" w:hAnsi="Calibri" w:cs="Arial"/>
                <w:sz w:val="22"/>
                <w:szCs w:val="22"/>
              </w:rPr>
              <w:t>brugere</w:t>
            </w:r>
            <w:r w:rsidRPr="002730A0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71A6B250" w14:textId="77777777" w:rsidR="001877F0" w:rsidRDefault="001877F0" w:rsidP="003709F8">
            <w:pPr>
              <w:pStyle w:val="Default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730A0">
              <w:rPr>
                <w:rFonts w:ascii="Calibri" w:hAnsi="Calibri" w:cs="Arial"/>
                <w:sz w:val="22"/>
                <w:szCs w:val="22"/>
              </w:rPr>
              <w:t>Jeg strukturerer mine opgaver og sætter en ære i at overholde deadlines uden at gå på kompromis med kvaliteten. Jeg er kendt for at:</w:t>
            </w:r>
          </w:p>
          <w:p w14:paraId="2313907D" w14:textId="77777777" w:rsidR="001877F0" w:rsidRPr="002730A0" w:rsidRDefault="001877F0" w:rsidP="003709F8">
            <w:pPr>
              <w:pStyle w:val="Default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409AD4C4" w14:textId="77777777" w:rsidR="001877F0" w:rsidRPr="002730A0" w:rsidRDefault="001877F0" w:rsidP="001877F0">
            <w:pPr>
              <w:pStyle w:val="Listeafsnit"/>
              <w:numPr>
                <w:ilvl w:val="0"/>
                <w:numId w:val="5"/>
              </w:numPr>
              <w:tabs>
                <w:tab w:val="clear" w:pos="2679"/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 w:line="240" w:lineRule="auto"/>
              <w:rPr>
                <w:rFonts w:ascii="Calibri" w:hAnsi="Calibri" w:cs="Arial"/>
                <w:sz w:val="22"/>
                <w:szCs w:val="22"/>
              </w:rPr>
            </w:pPr>
            <w:r w:rsidRPr="002730A0">
              <w:rPr>
                <w:rFonts w:ascii="Calibri" w:hAnsi="Calibri" w:cs="Arial"/>
                <w:sz w:val="22"/>
                <w:szCs w:val="22"/>
              </w:rPr>
              <w:t>Være meget vedholdende og har ry for at være en problemknuser.</w:t>
            </w:r>
          </w:p>
          <w:p w14:paraId="0EE13660" w14:textId="77777777" w:rsidR="001877F0" w:rsidRPr="002730A0" w:rsidRDefault="001877F0" w:rsidP="001877F0">
            <w:pPr>
              <w:pStyle w:val="Listeafsnit"/>
              <w:numPr>
                <w:ilvl w:val="0"/>
                <w:numId w:val="5"/>
              </w:numPr>
              <w:tabs>
                <w:tab w:val="clear" w:pos="2679"/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 w:line="240" w:lineRule="auto"/>
              <w:rPr>
                <w:rFonts w:ascii="Calibri" w:hAnsi="Calibri" w:cs="Arial"/>
                <w:sz w:val="22"/>
                <w:szCs w:val="22"/>
              </w:rPr>
            </w:pPr>
            <w:r w:rsidRPr="002730A0">
              <w:rPr>
                <w:rFonts w:ascii="Calibri" w:hAnsi="Calibri" w:cs="Arial"/>
                <w:sz w:val="22"/>
                <w:szCs w:val="22"/>
              </w:rPr>
              <w:t>Være udadvendt og får min arbejdsglæde og energi ved kommunikation med andre mennesker.</w:t>
            </w:r>
          </w:p>
          <w:p w14:paraId="70EFCC2D" w14:textId="77777777" w:rsidR="001877F0" w:rsidRPr="002730A0" w:rsidRDefault="001877F0" w:rsidP="001877F0">
            <w:pPr>
              <w:pStyle w:val="Listeafsnit"/>
              <w:numPr>
                <w:ilvl w:val="0"/>
                <w:numId w:val="5"/>
              </w:numPr>
              <w:tabs>
                <w:tab w:val="clear" w:pos="2679"/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 w:line="240" w:lineRule="auto"/>
              <w:rPr>
                <w:rFonts w:ascii="Calibri" w:hAnsi="Calibri" w:cs="Arial"/>
                <w:sz w:val="22"/>
                <w:szCs w:val="22"/>
              </w:rPr>
            </w:pPr>
            <w:r w:rsidRPr="002730A0">
              <w:rPr>
                <w:rFonts w:ascii="Calibri" w:hAnsi="Calibri" w:cs="Arial"/>
                <w:sz w:val="22"/>
                <w:szCs w:val="22"/>
              </w:rPr>
              <w:t>Have naturligt let til smil hvilket gør at jeg let falder ind i sociale sammenhænge.</w:t>
            </w:r>
          </w:p>
          <w:p w14:paraId="3A78C93E" w14:textId="77777777" w:rsidR="001877F0" w:rsidRPr="002730A0" w:rsidRDefault="001877F0" w:rsidP="001877F0">
            <w:pPr>
              <w:pStyle w:val="Listeafsnit"/>
              <w:numPr>
                <w:ilvl w:val="0"/>
                <w:numId w:val="5"/>
              </w:numPr>
              <w:tabs>
                <w:tab w:val="clear" w:pos="2679"/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 w:line="240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730A0">
              <w:rPr>
                <w:rFonts w:ascii="Calibri" w:hAnsi="Calibri" w:cs="Arial"/>
                <w:sz w:val="22"/>
                <w:szCs w:val="22"/>
              </w:rPr>
              <w:t>Arbejde godt i såvel team som selvstændigt.</w:t>
            </w:r>
          </w:p>
          <w:p w14:paraId="46CD22C5" w14:textId="77777777" w:rsidR="001877F0" w:rsidRPr="00430E2A" w:rsidRDefault="001877F0" w:rsidP="003709F8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4D7627" w14:textId="478727D8" w:rsidR="001877F0" w:rsidRDefault="001877F0" w:rsidP="001877F0">
      <w:pPr>
        <w:pStyle w:val="Overskrift2"/>
        <w:spacing w:before="0"/>
      </w:pPr>
    </w:p>
    <w:p w14:paraId="66B5202E" w14:textId="7093D2EF" w:rsidR="006A46E7" w:rsidRPr="00295777" w:rsidRDefault="00496A25" w:rsidP="006A46E7">
      <w:pPr>
        <w:pStyle w:val="Overskrift2"/>
        <w:spacing w:before="0"/>
      </w:pPr>
      <w:r>
        <w:t>Mine ambitioner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A46E7" w:rsidRPr="0017169B" w14:paraId="5CF6E6F4" w14:textId="77777777" w:rsidTr="005072DA">
        <w:tc>
          <w:tcPr>
            <w:tcW w:w="10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06EE2" w14:textId="77777777" w:rsidR="006A46E7" w:rsidRPr="008D7447" w:rsidRDefault="006A46E7" w:rsidP="005072DA">
            <w:pPr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B1DF8C" w14:textId="515AE178" w:rsidR="006A46E7" w:rsidRPr="008D7447" w:rsidRDefault="003519ED" w:rsidP="003519ED">
            <w:pPr>
              <w:pStyle w:val="Listeafsnit"/>
              <w:tabs>
                <w:tab w:val="clear" w:pos="2679"/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 w:line="240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8D7447">
              <w:rPr>
                <w:rFonts w:asciiTheme="minorHAnsi" w:hAnsiTheme="minorHAnsi" w:cstheme="minorHAnsi"/>
                <w:sz w:val="22"/>
                <w:szCs w:val="22"/>
              </w:rPr>
              <w:t xml:space="preserve">Jeg går aldrig i stå. De sidste </w:t>
            </w:r>
            <w:r w:rsidR="002E1D3D" w:rsidRPr="008D7447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8D7447">
              <w:rPr>
                <w:rFonts w:asciiTheme="minorHAnsi" w:hAnsiTheme="minorHAnsi" w:cstheme="minorHAnsi"/>
                <w:sz w:val="22"/>
                <w:szCs w:val="22"/>
              </w:rPr>
              <w:t xml:space="preserve"> måneder har jeg kastet mig over ASP.NET Core og har udviklet en applikation med en underliggende SQL-database. Jeg afvikler den på Azure.</w:t>
            </w:r>
          </w:p>
          <w:p w14:paraId="0CA2CF49" w14:textId="231F0250" w:rsidR="003519ED" w:rsidRPr="00430E2A" w:rsidRDefault="003519ED" w:rsidP="003519ED">
            <w:pPr>
              <w:pStyle w:val="Listeafsnit"/>
              <w:tabs>
                <w:tab w:val="clear" w:pos="2679"/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 w:line="240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D7447">
              <w:rPr>
                <w:rFonts w:asciiTheme="minorHAnsi" w:hAnsiTheme="minorHAnsi" w:cstheme="minorHAnsi"/>
                <w:sz w:val="22"/>
                <w:szCs w:val="22"/>
              </w:rPr>
              <w:t xml:space="preserve">Jeg er lige ved at lave et </w:t>
            </w:r>
            <w:r w:rsidR="00496A25" w:rsidRPr="008D7447">
              <w:rPr>
                <w:rFonts w:asciiTheme="minorHAnsi" w:hAnsiTheme="minorHAnsi" w:cstheme="minorHAnsi"/>
                <w:sz w:val="22"/>
                <w:szCs w:val="22"/>
              </w:rPr>
              <w:t xml:space="preserve">image i Docker og vil anvende Kubernetes </w:t>
            </w:r>
            <w:r w:rsidR="00F33F32" w:rsidRPr="008D7447">
              <w:rPr>
                <w:rFonts w:asciiTheme="minorHAnsi" w:hAnsiTheme="minorHAnsi" w:cstheme="minorHAnsi"/>
                <w:sz w:val="22"/>
                <w:szCs w:val="22"/>
              </w:rPr>
              <w:t>til styring af skaleringen</w:t>
            </w:r>
          </w:p>
        </w:tc>
      </w:tr>
    </w:tbl>
    <w:p w14:paraId="07070AC4" w14:textId="77777777" w:rsidR="006A46E7" w:rsidRDefault="006A46E7" w:rsidP="006A46E7">
      <w:pPr>
        <w:pStyle w:val="Overskrift2"/>
        <w:spacing w:before="0"/>
      </w:pPr>
    </w:p>
    <w:p w14:paraId="27106987" w14:textId="77777777" w:rsidR="00AA0BBF" w:rsidRPr="00AA0BBF" w:rsidRDefault="00AA0BBF" w:rsidP="00AA0BBF">
      <w:pPr>
        <w:rPr>
          <w:lang w:eastAsia="da-DK"/>
        </w:rPr>
      </w:pPr>
    </w:p>
    <w:p w14:paraId="22AE8257" w14:textId="77777777" w:rsidR="001877F0" w:rsidRDefault="001877F0" w:rsidP="001877F0">
      <w:pPr>
        <w:spacing w:before="0" w:after="0"/>
        <w:rPr>
          <w:lang w:eastAsia="da-DK"/>
        </w:rPr>
      </w:pPr>
    </w:p>
    <w:p w14:paraId="1BCB0997" w14:textId="77777777" w:rsidR="001877F0" w:rsidRDefault="001877F0" w:rsidP="001877F0">
      <w:pPr>
        <w:pStyle w:val="Overskrift2"/>
        <w:spacing w:before="0"/>
        <w:jc w:val="left"/>
      </w:pPr>
      <w:r w:rsidRPr="00455CE2">
        <w:t>Erhvervserfaringer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77F0" w14:paraId="544E35BB" w14:textId="77777777" w:rsidTr="003709F8">
        <w:tc>
          <w:tcPr>
            <w:tcW w:w="9628" w:type="dxa"/>
          </w:tcPr>
          <w:p w14:paraId="573BB25B" w14:textId="77777777" w:rsidR="001877F0" w:rsidRPr="00C64E41" w:rsidRDefault="001877F0" w:rsidP="003709F8">
            <w:pPr>
              <w:spacing w:before="0" w:after="0"/>
              <w:jc w:val="left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C64E4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2016-2019 Systemarkitekt og systemudvikler, Gravgaard &amp; Co.</w:t>
            </w:r>
          </w:p>
          <w:p w14:paraId="2836385C" w14:textId="77777777" w:rsidR="001877F0" w:rsidRPr="001345E6" w:rsidRDefault="001877F0" w:rsidP="003709F8">
            <w:pPr>
              <w:spacing w:before="0" w:after="0"/>
              <w:ind w:left="2960" w:hanging="2676"/>
              <w:jc w:val="left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1345E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Ansvarsområder:</w:t>
            </w:r>
          </w:p>
          <w:p w14:paraId="431CD918" w14:textId="77777777" w:rsidR="001877F0" w:rsidRPr="00446446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446446">
              <w:rPr>
                <w:rFonts w:asciiTheme="minorHAnsi" w:hAnsiTheme="minorHAnsi" w:cs="Arial"/>
                <w:sz w:val="22"/>
                <w:szCs w:val="22"/>
              </w:rPr>
              <w:t xml:space="preserve">GDPR logger </w:t>
            </w:r>
          </w:p>
          <w:p w14:paraId="44C145FC" w14:textId="77777777" w:rsidR="001877F0" w:rsidRPr="00446446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Webbaseret </w:t>
            </w:r>
            <w:r w:rsidRPr="00446446">
              <w:rPr>
                <w:rFonts w:asciiTheme="minorHAnsi" w:hAnsiTheme="minorHAnsi" w:cs="Arial"/>
                <w:sz w:val="22"/>
                <w:szCs w:val="22"/>
              </w:rPr>
              <w:t>E-learning</w:t>
            </w:r>
          </w:p>
          <w:p w14:paraId="45A6AD56" w14:textId="77777777" w:rsidR="001877F0" w:rsidRPr="00C64E41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446446">
              <w:rPr>
                <w:rFonts w:asciiTheme="minorHAnsi" w:hAnsiTheme="minorHAnsi" w:cs="Arial"/>
                <w:sz w:val="22"/>
                <w:szCs w:val="22"/>
              </w:rPr>
              <w:t>AD synkronisering</w:t>
            </w:r>
          </w:p>
          <w:p w14:paraId="26549F73" w14:textId="77777777" w:rsidR="001877F0" w:rsidRPr="00001D60" w:rsidRDefault="001877F0" w:rsidP="003709F8">
            <w:pPr>
              <w:spacing w:before="0" w:after="0" w:line="240" w:lineRule="auto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775C523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6E96F812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1C1898B3" w14:textId="77777777" w:rsidR="001877F0" w:rsidRDefault="001877F0" w:rsidP="003709F8">
            <w:pPr>
              <w:spacing w:before="0" w:after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6E96F81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2013-2016 Systemarkitekt og systemudvikler, Sander Software A</w:t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pS</w:t>
            </w:r>
          </w:p>
          <w:p w14:paraId="76A6BB5A" w14:textId="77777777" w:rsidR="001877F0" w:rsidRDefault="001877F0" w:rsidP="003709F8">
            <w:pPr>
              <w:spacing w:before="0" w:after="0"/>
              <w:ind w:left="2960" w:hanging="2676"/>
              <w:jc w:val="left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6E96F81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Ansvarsområder</w:t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:</w:t>
            </w:r>
          </w:p>
          <w:p w14:paraId="756E71F7" w14:textId="77777777" w:rsidR="001877F0" w:rsidRPr="003F5F27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F5F27">
              <w:rPr>
                <w:rFonts w:asciiTheme="minorHAnsi" w:hAnsiTheme="minorHAnsi" w:cs="Arial"/>
                <w:sz w:val="22"/>
                <w:szCs w:val="22"/>
              </w:rPr>
              <w:t>REST integration mellem Notes Web mail og SugarCRM ( Java)</w:t>
            </w:r>
          </w:p>
          <w:p w14:paraId="2916FDC1" w14:textId="77777777" w:rsidR="001877F0" w:rsidRPr="003F5F27" w:rsidRDefault="001877F0" w:rsidP="001877F0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3F5F27">
              <w:rPr>
                <w:rFonts w:asciiTheme="minorHAnsi" w:hAnsiTheme="minorHAnsi" w:cs="Arial"/>
                <w:sz w:val="22"/>
                <w:szCs w:val="22"/>
              </w:rPr>
              <w:t>REST integration mellem helpdesk system og IBM Connections (Java)</w:t>
            </w:r>
          </w:p>
          <w:p w14:paraId="721193AD" w14:textId="77777777" w:rsidR="001877F0" w:rsidRPr="003F5F27" w:rsidRDefault="001877F0" w:rsidP="001877F0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3F5F27">
              <w:rPr>
                <w:rFonts w:asciiTheme="minorHAnsi" w:hAnsiTheme="minorHAnsi" w:cs="Arial"/>
                <w:sz w:val="22"/>
                <w:szCs w:val="22"/>
              </w:rPr>
              <w:t>Notes til MIME konverterings modul. ( C i Visual Studio)</w:t>
            </w:r>
          </w:p>
          <w:p w14:paraId="275B4764" w14:textId="77777777" w:rsidR="001877F0" w:rsidRPr="003F5F27" w:rsidRDefault="001877F0" w:rsidP="001877F0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3F5F27">
              <w:rPr>
                <w:rFonts w:asciiTheme="minorHAnsi" w:hAnsiTheme="minorHAnsi" w:cs="Arial"/>
                <w:sz w:val="22"/>
                <w:szCs w:val="22"/>
              </w:rPr>
              <w:t>Web Service integration Domino og Java kernesystem (Bankdata)</w:t>
            </w:r>
          </w:p>
          <w:p w14:paraId="73CE7E66" w14:textId="77777777" w:rsidR="001877F0" w:rsidRPr="003F5F27" w:rsidRDefault="001877F0" w:rsidP="001877F0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3F5F27">
              <w:rPr>
                <w:rFonts w:asciiTheme="minorHAnsi" w:hAnsiTheme="minorHAnsi" w:cs="Arial"/>
                <w:sz w:val="22"/>
                <w:szCs w:val="22"/>
              </w:rPr>
              <w:lastRenderedPageBreak/>
              <w:t>Web applikation for salg af alarmsystemer (Verisure)</w:t>
            </w:r>
          </w:p>
          <w:p w14:paraId="53D3FC4D" w14:textId="77777777" w:rsidR="001877F0" w:rsidRPr="003F5F27" w:rsidRDefault="001877F0" w:rsidP="001877F0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3F5F27">
              <w:rPr>
                <w:rFonts w:asciiTheme="minorHAnsi" w:hAnsiTheme="minorHAnsi" w:cs="Arial"/>
                <w:sz w:val="22"/>
                <w:szCs w:val="22"/>
              </w:rPr>
              <w:t>Web applikation for vægtere (Securitas)</w:t>
            </w:r>
          </w:p>
          <w:p w14:paraId="118FAF39" w14:textId="715AE115" w:rsidR="001877F0" w:rsidRPr="00CF2709" w:rsidRDefault="001877F0" w:rsidP="00CF2709">
            <w:p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041D54E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08A0E2A3" w14:textId="77777777" w:rsidR="001877F0" w:rsidRDefault="001877F0" w:rsidP="003709F8">
            <w:pPr>
              <w:spacing w:before="0" w:after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6E96F81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2012-2013 Systemarkitekt og systemudvikler, At Axis ApS (Projektarbejde)</w:t>
            </w:r>
          </w:p>
          <w:p w14:paraId="1F233DC4" w14:textId="77777777" w:rsidR="001877F0" w:rsidRPr="00295777" w:rsidRDefault="001877F0" w:rsidP="003709F8">
            <w:pPr>
              <w:spacing w:before="0" w:after="0"/>
              <w:ind w:left="2960" w:hanging="2676"/>
              <w:jc w:val="left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Ansvarsområder:</w:t>
            </w:r>
          </w:p>
          <w:p w14:paraId="260544AC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Arkitektur af logger-system til kommunerne i real-tid</w:t>
            </w:r>
          </w:p>
          <w:p w14:paraId="3328445D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Udvikling af logger-system til kommunerne i real-tid</w:t>
            </w:r>
          </w:p>
          <w:p w14:paraId="2AD3815F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Projektledelse ved implementering af logger-system</w:t>
            </w:r>
          </w:p>
          <w:p w14:paraId="0F16EE55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Kravspecifikationer på nye faciliteter på kundespecifikke ønsker</w:t>
            </w:r>
          </w:p>
          <w:p w14:paraId="7DC1FE07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Tilbud til kunder på ad-hoc udvikling</w:t>
            </w:r>
          </w:p>
          <w:p w14:paraId="163B59DE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Udvikling på nyt web service baseret licensstyringsystem</w:t>
            </w:r>
          </w:p>
          <w:p w14:paraId="7DF34EEB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Kravspecifikationer på nye faciliteter på kundespecifikke ønsker</w:t>
            </w:r>
          </w:p>
          <w:p w14:paraId="7A279331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Web service integration mellem iPhone app og backendsystem</w:t>
            </w:r>
          </w:p>
          <w:p w14:paraId="5B46A886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Web service overførsel af binære filer</w:t>
            </w:r>
          </w:p>
          <w:p w14:paraId="40BC01E8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  <w:lang w:val="en-US"/>
              </w:rPr>
              <w:t>Interface for mobile Expense management system</w:t>
            </w:r>
          </w:p>
          <w:p w14:paraId="07A20A56" w14:textId="77777777" w:rsidR="001877F0" w:rsidRDefault="001877F0" w:rsidP="003709F8">
            <w:pPr>
              <w:spacing w:before="0" w:after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14:paraId="6E732BAE" w14:textId="77777777" w:rsidR="001877F0" w:rsidRPr="00295777" w:rsidRDefault="001877F0" w:rsidP="003709F8">
            <w:pPr>
              <w:spacing w:before="0" w:after="0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14:paraId="535F9304" w14:textId="77777777" w:rsidR="001877F0" w:rsidRDefault="001877F0" w:rsidP="003709F8">
            <w:pPr>
              <w:spacing w:before="0" w:after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6E96F81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2011-2012 Systemarkitekt og systemudvikler, Supersystems ApS (Projektarbejde)</w:t>
            </w:r>
          </w:p>
          <w:p w14:paraId="1497F45F" w14:textId="77777777" w:rsidR="001877F0" w:rsidRPr="00AB7269" w:rsidRDefault="001877F0" w:rsidP="003709F8">
            <w:pPr>
              <w:spacing w:before="0" w:after="0"/>
              <w:ind w:left="2960" w:hanging="2676"/>
              <w:jc w:val="left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Ansvarsområder:</w:t>
            </w:r>
          </w:p>
          <w:p w14:paraId="248693EA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Systemejer af webbaseret HR-system</w:t>
            </w:r>
          </w:p>
          <w:p w14:paraId="59E542B6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Udvikling af nye faciliteter</w:t>
            </w:r>
          </w:p>
          <w:p w14:paraId="4B3D1DA1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Kundespecifikke tilretninger</w:t>
            </w:r>
          </w:p>
          <w:p w14:paraId="02A67758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Webbaseret Rejseafregning</w:t>
            </w:r>
          </w:p>
          <w:p w14:paraId="473D13E1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Webbaseret rekruttering</w:t>
            </w:r>
          </w:p>
          <w:p w14:paraId="0D307F54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Sikkerhedsmodel</w:t>
            </w:r>
          </w:p>
          <w:p w14:paraId="189162CE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Installation hos kunder</w:t>
            </w:r>
          </w:p>
          <w:p w14:paraId="1C882F89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Support</w:t>
            </w:r>
          </w:p>
          <w:p w14:paraId="2F94652D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Integration mellem Lotus Notes mail og Exchange</w:t>
            </w:r>
          </w:p>
          <w:p w14:paraId="6AFA30FC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Integration mellem AD-sync og Domino</w:t>
            </w:r>
          </w:p>
          <w:p w14:paraId="1B3611E2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Udvikling af mobile Expense management system</w:t>
            </w:r>
          </w:p>
          <w:p w14:paraId="0458D8F5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14:paraId="5F87D7EA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6E96F81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2000-2010 Systemudvikler, Foreningen Registrerede Revisorer</w:t>
            </w:r>
          </w:p>
          <w:p w14:paraId="79730C96" w14:textId="77777777" w:rsidR="001877F0" w:rsidRPr="00AB7269" w:rsidRDefault="001877F0" w:rsidP="003709F8">
            <w:pPr>
              <w:spacing w:before="0" w:after="0"/>
              <w:ind w:left="2960" w:hanging="2676"/>
              <w:jc w:val="left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Ansvarsområder: </w:t>
            </w:r>
          </w:p>
          <w:p w14:paraId="4DB6DBDD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 xml:space="preserve">Medejer af system til revisorers kvalitetssikring </w:t>
            </w:r>
          </w:p>
          <w:p w14:paraId="7B1D9369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Udvikling af nye faciliteter</w:t>
            </w:r>
          </w:p>
          <w:p w14:paraId="38AD1317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Kundespecifikke tilretninger (via brugergruppe)</w:t>
            </w:r>
          </w:p>
          <w:p w14:paraId="62C21B37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Support. First and second level</w:t>
            </w:r>
          </w:p>
          <w:p w14:paraId="4B9B0038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Fejlrettelser</w:t>
            </w:r>
          </w:p>
          <w:p w14:paraId="14644C1F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Implementering hos kunder</w:t>
            </w:r>
          </w:p>
          <w:p w14:paraId="66C90AB0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Implementering på hosted løsning</w:t>
            </w:r>
          </w:p>
          <w:p w14:paraId="49AC0270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6E6703B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1997-2000 Systemudvikler, IntraVision Aps</w:t>
            </w:r>
          </w:p>
          <w:p w14:paraId="316C76B4" w14:textId="77777777" w:rsidR="001877F0" w:rsidRPr="00AB7269" w:rsidRDefault="001877F0" w:rsidP="003709F8">
            <w:pPr>
              <w:spacing w:before="0" w:after="0"/>
              <w:ind w:left="2960" w:hanging="2676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Ansvarsområder</w:t>
            </w:r>
            <w:r w:rsidRPr="00AB7269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AB7269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2912A71E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Udvikling af kernen i OnTime (Realtids opdatering af gruppekalender)</w:t>
            </w:r>
          </w:p>
          <w:p w14:paraId="4BA1E790" w14:textId="77777777" w:rsidR="001877F0" w:rsidRPr="00AB7269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AB7269">
              <w:rPr>
                <w:rFonts w:asciiTheme="minorHAnsi" w:hAnsiTheme="minorHAnsi" w:cs="Arial"/>
                <w:sz w:val="22"/>
                <w:szCs w:val="22"/>
              </w:rPr>
              <w:t>Udvikling, support og implementering af SMS-system</w:t>
            </w:r>
          </w:p>
          <w:p w14:paraId="1D3D6BF6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14:paraId="58637E61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6E96F812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1989-1997 Systemudvikler, Scanvest Management Systemer A/S</w:t>
            </w:r>
          </w:p>
          <w:p w14:paraId="7BF42A0C" w14:textId="77777777" w:rsidR="001877F0" w:rsidRPr="002730A0" w:rsidRDefault="001877F0" w:rsidP="003709F8">
            <w:pPr>
              <w:spacing w:before="0" w:after="0"/>
              <w:ind w:left="2960" w:hanging="2676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Ansvarsområder:</w:t>
            </w: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1441" w14:textId="77777777" w:rsidR="001877F0" w:rsidRPr="00C64E41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C64E41">
              <w:rPr>
                <w:rFonts w:asciiTheme="minorHAnsi" w:hAnsiTheme="minorHAnsi" w:cs="Arial"/>
                <w:sz w:val="22"/>
                <w:szCs w:val="22"/>
              </w:rPr>
              <w:t>Udvikling, support og implementering af diverse administrative systemer.</w:t>
            </w:r>
          </w:p>
          <w:p w14:paraId="0E5BF23C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78689B7F" w14:textId="77777777" w:rsidR="001877F0" w:rsidRPr="002730A0" w:rsidRDefault="001877F0" w:rsidP="003709F8">
            <w:pPr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1983-1989 Systemudvikler, ICCC ApS</w:t>
            </w:r>
          </w:p>
          <w:p w14:paraId="60223DB6" w14:textId="77777777" w:rsidR="001877F0" w:rsidRPr="00C64E41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C64E41">
              <w:rPr>
                <w:rFonts w:asciiTheme="minorHAnsi" w:hAnsiTheme="minorHAnsi" w:cs="Arial"/>
                <w:b/>
                <w:sz w:val="22"/>
                <w:szCs w:val="22"/>
              </w:rPr>
              <w:t>Ansvarsområder:</w:t>
            </w:r>
            <w:r w:rsidRPr="00C64E4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1CA66296" w14:textId="77777777" w:rsidR="001877F0" w:rsidRPr="00C64E41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C64E41">
              <w:rPr>
                <w:rFonts w:asciiTheme="minorHAnsi" w:hAnsiTheme="minorHAnsi" w:cs="Arial"/>
                <w:sz w:val="22"/>
                <w:szCs w:val="22"/>
              </w:rPr>
              <w:t>Udvikling, support og implementering af skærmemuleringer</w:t>
            </w:r>
          </w:p>
          <w:p w14:paraId="3620C472" w14:textId="77777777" w:rsidR="001877F0" w:rsidRPr="00C64E41" w:rsidRDefault="001877F0" w:rsidP="001877F0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C64E41">
              <w:rPr>
                <w:rFonts w:asciiTheme="minorHAnsi" w:hAnsiTheme="minorHAnsi" w:cs="Arial"/>
                <w:sz w:val="22"/>
                <w:szCs w:val="22"/>
              </w:rPr>
              <w:t>Udvikling, support og implementering protokolkonvertere</w:t>
            </w:r>
          </w:p>
          <w:p w14:paraId="221D2CD9" w14:textId="77777777" w:rsidR="001877F0" w:rsidRDefault="001877F0" w:rsidP="003709F8">
            <w:pPr>
              <w:spacing w:before="0" w:after="0"/>
              <w:rPr>
                <w:lang w:eastAsia="da-DK"/>
              </w:rPr>
            </w:pPr>
          </w:p>
        </w:tc>
      </w:tr>
    </w:tbl>
    <w:p w14:paraId="577029EA" w14:textId="77777777" w:rsidR="001877F0" w:rsidRDefault="001877F0" w:rsidP="001877F0">
      <w:pPr>
        <w:spacing w:before="0" w:after="0"/>
        <w:rPr>
          <w:lang w:eastAsia="da-DK"/>
        </w:rPr>
      </w:pPr>
    </w:p>
    <w:p w14:paraId="0504CDD4" w14:textId="77777777" w:rsidR="001877F0" w:rsidRDefault="001877F0" w:rsidP="001877F0">
      <w:pPr>
        <w:spacing w:before="0" w:after="0"/>
        <w:rPr>
          <w:lang w:eastAsia="da-DK"/>
        </w:rPr>
      </w:pPr>
    </w:p>
    <w:p w14:paraId="2458ECFF" w14:textId="77777777" w:rsidR="001877F0" w:rsidRDefault="001877F0" w:rsidP="001877F0">
      <w:pPr>
        <w:spacing w:before="0" w:after="0"/>
        <w:rPr>
          <w:lang w:eastAsia="da-DK"/>
        </w:rPr>
      </w:pPr>
    </w:p>
    <w:p w14:paraId="0288C835" w14:textId="77777777" w:rsidR="001877F0" w:rsidRPr="00295777" w:rsidRDefault="001877F0" w:rsidP="001877F0">
      <w:pPr>
        <w:spacing w:before="0" w:after="0"/>
        <w:rPr>
          <w:lang w:eastAsia="da-DK"/>
        </w:rPr>
      </w:pPr>
    </w:p>
    <w:p w14:paraId="54755D5D" w14:textId="77777777" w:rsidR="001877F0" w:rsidRPr="00430E2A" w:rsidRDefault="001877F0" w:rsidP="001877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left" w:pos="10432"/>
          <w:tab w:val="left" w:pos="11736"/>
        </w:tabs>
        <w:spacing w:before="0" w:after="0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2403"/>
        <w:gridCol w:w="2408"/>
        <w:gridCol w:w="2408"/>
      </w:tblGrid>
      <w:tr w:rsidR="001877F0" w:rsidRPr="002730A0" w14:paraId="1199859C" w14:textId="77777777" w:rsidTr="003709F8">
        <w:tc>
          <w:tcPr>
            <w:tcW w:w="2528" w:type="dxa"/>
            <w:shd w:val="clear" w:color="auto" w:fill="auto"/>
          </w:tcPr>
          <w:p w14:paraId="358B96E6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Programmeringssprog</w:t>
            </w:r>
          </w:p>
        </w:tc>
        <w:tc>
          <w:tcPr>
            <w:tcW w:w="2528" w:type="dxa"/>
            <w:shd w:val="clear" w:color="auto" w:fill="auto"/>
          </w:tcPr>
          <w:p w14:paraId="4728C56E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Niveau ( 1-5)</w:t>
            </w:r>
          </w:p>
        </w:tc>
        <w:tc>
          <w:tcPr>
            <w:tcW w:w="2528" w:type="dxa"/>
            <w:shd w:val="clear" w:color="auto" w:fill="auto"/>
          </w:tcPr>
          <w:p w14:paraId="022AD891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Anvendt antal år</w:t>
            </w:r>
          </w:p>
        </w:tc>
        <w:tc>
          <w:tcPr>
            <w:tcW w:w="2528" w:type="dxa"/>
            <w:shd w:val="clear" w:color="auto" w:fill="auto"/>
          </w:tcPr>
          <w:p w14:paraId="40C2F0B7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Senest anvendt</w:t>
            </w:r>
          </w:p>
        </w:tc>
      </w:tr>
      <w:tr w:rsidR="001877F0" w:rsidRPr="002730A0" w14:paraId="3D6E4E1D" w14:textId="77777777" w:rsidTr="003709F8">
        <w:tc>
          <w:tcPr>
            <w:tcW w:w="2528" w:type="dxa"/>
            <w:shd w:val="clear" w:color="auto" w:fill="auto"/>
          </w:tcPr>
          <w:p w14:paraId="49A77615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C#</w:t>
            </w:r>
          </w:p>
        </w:tc>
        <w:tc>
          <w:tcPr>
            <w:tcW w:w="2528" w:type="dxa"/>
            <w:shd w:val="clear" w:color="auto" w:fill="auto"/>
          </w:tcPr>
          <w:p w14:paraId="3869D740" w14:textId="6F91A70A" w:rsidR="001877F0" w:rsidRPr="002730A0" w:rsidRDefault="00827AEE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4F738100" w14:textId="4237134D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832827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2528" w:type="dxa"/>
            <w:shd w:val="clear" w:color="auto" w:fill="auto"/>
          </w:tcPr>
          <w:p w14:paraId="1D28B32C" w14:textId="2D45D4FE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  <w:r w:rsidR="009F7EBD">
              <w:rPr>
                <w:rFonts w:asciiTheme="minorHAnsi" w:hAnsiTheme="minorHAnsi" w:cs="Arial"/>
                <w:sz w:val="22"/>
                <w:szCs w:val="22"/>
              </w:rPr>
              <w:t>9</w:t>
            </w:r>
          </w:p>
        </w:tc>
      </w:tr>
      <w:tr w:rsidR="001877F0" w:rsidRPr="002730A0" w14:paraId="5C15CBBF" w14:textId="77777777" w:rsidTr="003709F8">
        <w:tc>
          <w:tcPr>
            <w:tcW w:w="2528" w:type="dxa"/>
            <w:shd w:val="clear" w:color="auto" w:fill="auto"/>
          </w:tcPr>
          <w:p w14:paraId="4BB7920A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C</w:t>
            </w:r>
          </w:p>
        </w:tc>
        <w:tc>
          <w:tcPr>
            <w:tcW w:w="2528" w:type="dxa"/>
            <w:shd w:val="clear" w:color="auto" w:fill="auto"/>
          </w:tcPr>
          <w:p w14:paraId="5C6A6BDD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79B8DC24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3</w:t>
            </w:r>
          </w:p>
        </w:tc>
        <w:tc>
          <w:tcPr>
            <w:tcW w:w="2528" w:type="dxa"/>
            <w:shd w:val="clear" w:color="auto" w:fill="auto"/>
          </w:tcPr>
          <w:p w14:paraId="43E24FA2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</w:tr>
      <w:tr w:rsidR="001877F0" w:rsidRPr="002730A0" w14:paraId="7E02F786" w14:textId="77777777" w:rsidTr="003709F8">
        <w:tc>
          <w:tcPr>
            <w:tcW w:w="2528" w:type="dxa"/>
            <w:shd w:val="clear" w:color="auto" w:fill="auto"/>
          </w:tcPr>
          <w:p w14:paraId="4B364CAE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Java</w:t>
            </w:r>
          </w:p>
        </w:tc>
        <w:tc>
          <w:tcPr>
            <w:tcW w:w="2528" w:type="dxa"/>
            <w:shd w:val="clear" w:color="auto" w:fill="auto"/>
          </w:tcPr>
          <w:p w14:paraId="7D28976F" w14:textId="36561C66" w:rsidR="001877F0" w:rsidRPr="002730A0" w:rsidRDefault="00832827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2528" w:type="dxa"/>
            <w:shd w:val="clear" w:color="auto" w:fill="auto"/>
          </w:tcPr>
          <w:p w14:paraId="19467091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3</w:t>
            </w:r>
          </w:p>
        </w:tc>
        <w:tc>
          <w:tcPr>
            <w:tcW w:w="2528" w:type="dxa"/>
            <w:shd w:val="clear" w:color="auto" w:fill="auto"/>
          </w:tcPr>
          <w:p w14:paraId="3E592C3D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18</w:t>
            </w:r>
          </w:p>
        </w:tc>
      </w:tr>
      <w:tr w:rsidR="001877F0" w:rsidRPr="002730A0" w14:paraId="4FD3174B" w14:textId="77777777" w:rsidTr="003709F8">
        <w:tc>
          <w:tcPr>
            <w:tcW w:w="2528" w:type="dxa"/>
            <w:shd w:val="clear" w:color="auto" w:fill="auto"/>
          </w:tcPr>
          <w:p w14:paraId="52DEC7F0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LotusScript</w:t>
            </w:r>
          </w:p>
        </w:tc>
        <w:tc>
          <w:tcPr>
            <w:tcW w:w="2528" w:type="dxa"/>
            <w:shd w:val="clear" w:color="auto" w:fill="auto"/>
          </w:tcPr>
          <w:p w14:paraId="47A9308F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40B8A6C8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12</w:t>
            </w:r>
          </w:p>
        </w:tc>
        <w:tc>
          <w:tcPr>
            <w:tcW w:w="2528" w:type="dxa"/>
            <w:shd w:val="clear" w:color="auto" w:fill="auto"/>
          </w:tcPr>
          <w:p w14:paraId="06E30F6A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</w:tr>
      <w:tr w:rsidR="001877F0" w:rsidRPr="002730A0" w14:paraId="59E84195" w14:textId="77777777" w:rsidTr="003709F8">
        <w:tc>
          <w:tcPr>
            <w:tcW w:w="2528" w:type="dxa"/>
            <w:shd w:val="clear" w:color="auto" w:fill="auto"/>
          </w:tcPr>
          <w:p w14:paraId="70318484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HTML</w:t>
            </w:r>
          </w:p>
        </w:tc>
        <w:tc>
          <w:tcPr>
            <w:tcW w:w="2528" w:type="dxa"/>
            <w:shd w:val="clear" w:color="auto" w:fill="auto"/>
          </w:tcPr>
          <w:p w14:paraId="36B5A7DA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71F51F3F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6</w:t>
            </w:r>
          </w:p>
        </w:tc>
        <w:tc>
          <w:tcPr>
            <w:tcW w:w="2528" w:type="dxa"/>
            <w:shd w:val="clear" w:color="auto" w:fill="auto"/>
          </w:tcPr>
          <w:p w14:paraId="63BCB7E9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</w:tr>
      <w:tr w:rsidR="001877F0" w:rsidRPr="002730A0" w14:paraId="35751C2F" w14:textId="77777777" w:rsidTr="003709F8">
        <w:tc>
          <w:tcPr>
            <w:tcW w:w="2528" w:type="dxa"/>
            <w:shd w:val="clear" w:color="auto" w:fill="auto"/>
          </w:tcPr>
          <w:p w14:paraId="3E28C619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CSS</w:t>
            </w:r>
          </w:p>
        </w:tc>
        <w:tc>
          <w:tcPr>
            <w:tcW w:w="2528" w:type="dxa"/>
            <w:shd w:val="clear" w:color="auto" w:fill="auto"/>
          </w:tcPr>
          <w:p w14:paraId="3D44862C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2528" w:type="dxa"/>
            <w:shd w:val="clear" w:color="auto" w:fill="auto"/>
          </w:tcPr>
          <w:p w14:paraId="08DC1EB4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4</w:t>
            </w:r>
          </w:p>
        </w:tc>
        <w:tc>
          <w:tcPr>
            <w:tcW w:w="2528" w:type="dxa"/>
            <w:shd w:val="clear" w:color="auto" w:fill="auto"/>
          </w:tcPr>
          <w:p w14:paraId="7F929543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</w:tr>
      <w:tr w:rsidR="001877F0" w:rsidRPr="002730A0" w14:paraId="5DA7739B" w14:textId="77777777" w:rsidTr="003709F8">
        <w:tc>
          <w:tcPr>
            <w:tcW w:w="2528" w:type="dxa"/>
            <w:shd w:val="clear" w:color="auto" w:fill="auto"/>
          </w:tcPr>
          <w:p w14:paraId="68C6FFD4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JavaScript</w:t>
            </w:r>
          </w:p>
        </w:tc>
        <w:tc>
          <w:tcPr>
            <w:tcW w:w="2528" w:type="dxa"/>
            <w:shd w:val="clear" w:color="auto" w:fill="auto"/>
          </w:tcPr>
          <w:p w14:paraId="3551502B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0B7D4788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3</w:t>
            </w:r>
          </w:p>
        </w:tc>
        <w:tc>
          <w:tcPr>
            <w:tcW w:w="2528" w:type="dxa"/>
            <w:shd w:val="clear" w:color="auto" w:fill="auto"/>
          </w:tcPr>
          <w:p w14:paraId="602DF1F0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</w:tr>
    </w:tbl>
    <w:p w14:paraId="7C0ADEF7" w14:textId="77777777" w:rsidR="001877F0" w:rsidRPr="002730A0" w:rsidRDefault="001877F0" w:rsidP="001877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left" w:pos="10432"/>
          <w:tab w:val="left" w:pos="11736"/>
        </w:tabs>
        <w:spacing w:before="0" w:after="0"/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7"/>
        <w:gridCol w:w="2393"/>
        <w:gridCol w:w="2399"/>
        <w:gridCol w:w="2399"/>
      </w:tblGrid>
      <w:tr w:rsidR="001877F0" w:rsidRPr="002730A0" w14:paraId="35D8639E" w14:textId="77777777" w:rsidTr="003709F8">
        <w:tc>
          <w:tcPr>
            <w:tcW w:w="2528" w:type="dxa"/>
            <w:shd w:val="clear" w:color="auto" w:fill="auto"/>
          </w:tcPr>
          <w:p w14:paraId="4818ABE1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Framework</w:t>
            </w:r>
          </w:p>
        </w:tc>
        <w:tc>
          <w:tcPr>
            <w:tcW w:w="2528" w:type="dxa"/>
            <w:shd w:val="clear" w:color="auto" w:fill="auto"/>
          </w:tcPr>
          <w:p w14:paraId="7586C435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Niveau ( 1-5)</w:t>
            </w:r>
          </w:p>
        </w:tc>
        <w:tc>
          <w:tcPr>
            <w:tcW w:w="2528" w:type="dxa"/>
            <w:shd w:val="clear" w:color="auto" w:fill="auto"/>
          </w:tcPr>
          <w:p w14:paraId="4E220D8E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Anvendt antal år</w:t>
            </w:r>
          </w:p>
        </w:tc>
        <w:tc>
          <w:tcPr>
            <w:tcW w:w="2528" w:type="dxa"/>
            <w:shd w:val="clear" w:color="auto" w:fill="auto"/>
          </w:tcPr>
          <w:p w14:paraId="0B6ED46F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Senest anvendt</w:t>
            </w:r>
          </w:p>
        </w:tc>
      </w:tr>
      <w:tr w:rsidR="001877F0" w:rsidRPr="002730A0" w14:paraId="3B43E089" w14:textId="77777777" w:rsidTr="003709F8">
        <w:tc>
          <w:tcPr>
            <w:tcW w:w="2528" w:type="dxa"/>
            <w:shd w:val="clear" w:color="auto" w:fill="auto"/>
          </w:tcPr>
          <w:p w14:paraId="49726E34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jQuery</w:t>
            </w:r>
          </w:p>
        </w:tc>
        <w:tc>
          <w:tcPr>
            <w:tcW w:w="2528" w:type="dxa"/>
            <w:shd w:val="clear" w:color="auto" w:fill="auto"/>
          </w:tcPr>
          <w:p w14:paraId="45FA9782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2528" w:type="dxa"/>
            <w:shd w:val="clear" w:color="auto" w:fill="auto"/>
          </w:tcPr>
          <w:p w14:paraId="39932F2B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2528" w:type="dxa"/>
            <w:shd w:val="clear" w:color="auto" w:fill="auto"/>
          </w:tcPr>
          <w:p w14:paraId="5E854F66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</w:tr>
      <w:tr w:rsidR="001877F0" w:rsidRPr="002730A0" w14:paraId="3B9C42B9" w14:textId="77777777" w:rsidTr="003709F8">
        <w:tc>
          <w:tcPr>
            <w:tcW w:w="2528" w:type="dxa"/>
            <w:shd w:val="clear" w:color="auto" w:fill="auto"/>
          </w:tcPr>
          <w:p w14:paraId="3609B180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Jquery Mobile</w:t>
            </w:r>
          </w:p>
        </w:tc>
        <w:tc>
          <w:tcPr>
            <w:tcW w:w="2528" w:type="dxa"/>
            <w:shd w:val="clear" w:color="auto" w:fill="auto"/>
          </w:tcPr>
          <w:p w14:paraId="2CEB4B26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2528" w:type="dxa"/>
            <w:shd w:val="clear" w:color="auto" w:fill="auto"/>
          </w:tcPr>
          <w:p w14:paraId="59AECDDD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2528" w:type="dxa"/>
            <w:shd w:val="clear" w:color="auto" w:fill="auto"/>
          </w:tcPr>
          <w:p w14:paraId="221C880E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</w:tr>
    </w:tbl>
    <w:p w14:paraId="74B8918A" w14:textId="77777777" w:rsidR="001877F0" w:rsidRPr="002730A0" w:rsidRDefault="001877F0" w:rsidP="001877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left" w:pos="10432"/>
          <w:tab w:val="left" w:pos="11736"/>
        </w:tabs>
        <w:spacing w:before="0" w:after="0"/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2404"/>
        <w:gridCol w:w="2410"/>
        <w:gridCol w:w="2410"/>
      </w:tblGrid>
      <w:tr w:rsidR="001877F0" w:rsidRPr="002730A0" w14:paraId="5C83A7E8" w14:textId="77777777" w:rsidTr="003709F8">
        <w:tc>
          <w:tcPr>
            <w:tcW w:w="2528" w:type="dxa"/>
            <w:shd w:val="clear" w:color="auto" w:fill="auto"/>
          </w:tcPr>
          <w:p w14:paraId="67B44F45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IDE</w:t>
            </w:r>
          </w:p>
        </w:tc>
        <w:tc>
          <w:tcPr>
            <w:tcW w:w="2528" w:type="dxa"/>
            <w:shd w:val="clear" w:color="auto" w:fill="auto"/>
          </w:tcPr>
          <w:p w14:paraId="0B51F8E4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Niveau ( 1-5)</w:t>
            </w:r>
          </w:p>
        </w:tc>
        <w:tc>
          <w:tcPr>
            <w:tcW w:w="2528" w:type="dxa"/>
            <w:shd w:val="clear" w:color="auto" w:fill="auto"/>
          </w:tcPr>
          <w:p w14:paraId="62C5E8BD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Anvendt antal år</w:t>
            </w:r>
          </w:p>
        </w:tc>
        <w:tc>
          <w:tcPr>
            <w:tcW w:w="2528" w:type="dxa"/>
            <w:shd w:val="clear" w:color="auto" w:fill="auto"/>
          </w:tcPr>
          <w:p w14:paraId="5D7E976A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Senest anvendt</w:t>
            </w:r>
          </w:p>
        </w:tc>
      </w:tr>
      <w:tr w:rsidR="001877F0" w:rsidRPr="002730A0" w14:paraId="1E1D1098" w14:textId="77777777" w:rsidTr="003709F8">
        <w:tc>
          <w:tcPr>
            <w:tcW w:w="2528" w:type="dxa"/>
            <w:shd w:val="clear" w:color="auto" w:fill="auto"/>
          </w:tcPr>
          <w:p w14:paraId="41CD466C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Visual Studio</w:t>
            </w:r>
          </w:p>
        </w:tc>
        <w:tc>
          <w:tcPr>
            <w:tcW w:w="2528" w:type="dxa"/>
            <w:shd w:val="clear" w:color="auto" w:fill="auto"/>
          </w:tcPr>
          <w:p w14:paraId="7B138096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2528" w:type="dxa"/>
            <w:shd w:val="clear" w:color="auto" w:fill="auto"/>
          </w:tcPr>
          <w:p w14:paraId="3638F527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2</w:t>
            </w:r>
          </w:p>
        </w:tc>
        <w:tc>
          <w:tcPr>
            <w:tcW w:w="2528" w:type="dxa"/>
            <w:shd w:val="clear" w:color="auto" w:fill="auto"/>
          </w:tcPr>
          <w:p w14:paraId="422199FB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</w:tr>
      <w:tr w:rsidR="001877F0" w:rsidRPr="002730A0" w14:paraId="05866FDB" w14:textId="77777777" w:rsidTr="003709F8">
        <w:tc>
          <w:tcPr>
            <w:tcW w:w="2528" w:type="dxa"/>
            <w:shd w:val="clear" w:color="auto" w:fill="auto"/>
          </w:tcPr>
          <w:p w14:paraId="5C126BF6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Domino </w:t>
            </w:r>
          </w:p>
        </w:tc>
        <w:tc>
          <w:tcPr>
            <w:tcW w:w="2528" w:type="dxa"/>
            <w:shd w:val="clear" w:color="auto" w:fill="auto"/>
          </w:tcPr>
          <w:p w14:paraId="49C4A6EA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18444417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12</w:t>
            </w:r>
          </w:p>
        </w:tc>
        <w:tc>
          <w:tcPr>
            <w:tcW w:w="2528" w:type="dxa"/>
            <w:shd w:val="clear" w:color="auto" w:fill="auto"/>
          </w:tcPr>
          <w:p w14:paraId="0DF4DB1C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</w:tr>
      <w:tr w:rsidR="001877F0" w:rsidRPr="002730A0" w14:paraId="0DC320AD" w14:textId="77777777" w:rsidTr="003709F8">
        <w:tc>
          <w:tcPr>
            <w:tcW w:w="2528" w:type="dxa"/>
            <w:shd w:val="clear" w:color="auto" w:fill="auto"/>
          </w:tcPr>
          <w:p w14:paraId="117DDE42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Eclipse</w:t>
            </w:r>
          </w:p>
        </w:tc>
        <w:tc>
          <w:tcPr>
            <w:tcW w:w="2528" w:type="dxa"/>
            <w:shd w:val="clear" w:color="auto" w:fill="auto"/>
          </w:tcPr>
          <w:p w14:paraId="24C43836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2528" w:type="dxa"/>
            <w:shd w:val="clear" w:color="auto" w:fill="auto"/>
          </w:tcPr>
          <w:p w14:paraId="16AD25DE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1</w:t>
            </w:r>
          </w:p>
        </w:tc>
        <w:tc>
          <w:tcPr>
            <w:tcW w:w="2528" w:type="dxa"/>
            <w:shd w:val="clear" w:color="auto" w:fill="auto"/>
          </w:tcPr>
          <w:p w14:paraId="0B927C9C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201</w:t>
            </w:r>
            <w:r>
              <w:rPr>
                <w:rFonts w:asciiTheme="minorHAnsi" w:hAnsiTheme="minorHAnsi" w:cs="Arial"/>
                <w:sz w:val="22"/>
                <w:szCs w:val="22"/>
              </w:rPr>
              <w:t>8</w:t>
            </w:r>
          </w:p>
        </w:tc>
      </w:tr>
    </w:tbl>
    <w:p w14:paraId="11C94293" w14:textId="77777777" w:rsidR="001877F0" w:rsidRPr="002730A0" w:rsidRDefault="001877F0" w:rsidP="001877F0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left" w:pos="10432"/>
          <w:tab w:val="left" w:pos="11736"/>
        </w:tabs>
        <w:spacing w:before="0" w:after="0"/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394"/>
        <w:gridCol w:w="2405"/>
        <w:gridCol w:w="2403"/>
      </w:tblGrid>
      <w:tr w:rsidR="001877F0" w:rsidRPr="002730A0" w14:paraId="5595B6ED" w14:textId="77777777" w:rsidTr="003709F8">
        <w:tc>
          <w:tcPr>
            <w:tcW w:w="2426" w:type="dxa"/>
            <w:shd w:val="clear" w:color="auto" w:fill="auto"/>
          </w:tcPr>
          <w:p w14:paraId="710BBDF1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Integration</w:t>
            </w:r>
          </w:p>
        </w:tc>
        <w:tc>
          <w:tcPr>
            <w:tcW w:w="2394" w:type="dxa"/>
            <w:shd w:val="clear" w:color="auto" w:fill="auto"/>
          </w:tcPr>
          <w:p w14:paraId="6A82BDC2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Niveau ( 1-5)</w:t>
            </w:r>
          </w:p>
        </w:tc>
        <w:tc>
          <w:tcPr>
            <w:tcW w:w="2405" w:type="dxa"/>
            <w:shd w:val="clear" w:color="auto" w:fill="auto"/>
          </w:tcPr>
          <w:p w14:paraId="34B6BB61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Anvendt antal år</w:t>
            </w:r>
          </w:p>
        </w:tc>
        <w:tc>
          <w:tcPr>
            <w:tcW w:w="2403" w:type="dxa"/>
            <w:shd w:val="clear" w:color="auto" w:fill="auto"/>
          </w:tcPr>
          <w:p w14:paraId="613F5466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b/>
                <w:sz w:val="22"/>
                <w:szCs w:val="22"/>
              </w:rPr>
              <w:t>Senest anvendt</w:t>
            </w:r>
          </w:p>
        </w:tc>
      </w:tr>
      <w:tr w:rsidR="001877F0" w:rsidRPr="002730A0" w14:paraId="07DFFB08" w14:textId="77777777" w:rsidTr="003709F8">
        <w:tc>
          <w:tcPr>
            <w:tcW w:w="2426" w:type="dxa"/>
            <w:shd w:val="clear" w:color="auto" w:fill="auto"/>
          </w:tcPr>
          <w:p w14:paraId="6B97952F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.NET Web sevices</w:t>
            </w:r>
          </w:p>
        </w:tc>
        <w:tc>
          <w:tcPr>
            <w:tcW w:w="2394" w:type="dxa"/>
            <w:shd w:val="clear" w:color="auto" w:fill="auto"/>
          </w:tcPr>
          <w:p w14:paraId="31432C47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2405" w:type="dxa"/>
            <w:shd w:val="clear" w:color="auto" w:fill="auto"/>
          </w:tcPr>
          <w:p w14:paraId="79067189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 xml:space="preserve"> 1</w:t>
            </w:r>
          </w:p>
        </w:tc>
        <w:tc>
          <w:tcPr>
            <w:tcW w:w="2403" w:type="dxa"/>
            <w:shd w:val="clear" w:color="auto" w:fill="auto"/>
          </w:tcPr>
          <w:p w14:paraId="073E9B7F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2013</w:t>
            </w:r>
          </w:p>
        </w:tc>
      </w:tr>
      <w:tr w:rsidR="001877F0" w:rsidRPr="002730A0" w14:paraId="7030B7E3" w14:textId="77777777" w:rsidTr="003709F8">
        <w:tc>
          <w:tcPr>
            <w:tcW w:w="2426" w:type="dxa"/>
            <w:shd w:val="clear" w:color="auto" w:fill="auto"/>
          </w:tcPr>
          <w:p w14:paraId="36AE159C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Domino Web services</w:t>
            </w:r>
          </w:p>
        </w:tc>
        <w:tc>
          <w:tcPr>
            <w:tcW w:w="2394" w:type="dxa"/>
            <w:shd w:val="clear" w:color="auto" w:fill="auto"/>
          </w:tcPr>
          <w:p w14:paraId="4F7FC1E3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2405" w:type="dxa"/>
            <w:shd w:val="clear" w:color="auto" w:fill="auto"/>
          </w:tcPr>
          <w:p w14:paraId="733DEE7D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2403" w:type="dxa"/>
            <w:shd w:val="clear" w:color="auto" w:fill="auto"/>
          </w:tcPr>
          <w:p w14:paraId="29F32720" w14:textId="77777777" w:rsidR="001877F0" w:rsidRPr="002730A0" w:rsidRDefault="001877F0" w:rsidP="003709F8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730A0">
              <w:rPr>
                <w:rFonts w:asciiTheme="minorHAnsi" w:hAnsiTheme="minorHAnsi" w:cs="Arial"/>
                <w:sz w:val="22"/>
                <w:szCs w:val="22"/>
              </w:rPr>
              <w:t>201</w:t>
            </w:r>
            <w:r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</w:tr>
    </w:tbl>
    <w:p w14:paraId="180B6153" w14:textId="77777777" w:rsidR="001877F0" w:rsidRDefault="001877F0" w:rsidP="001877F0">
      <w:pPr>
        <w:pStyle w:val="Overskrift2"/>
        <w:spacing w:before="0"/>
      </w:pPr>
    </w:p>
    <w:p w14:paraId="07A16953" w14:textId="77777777" w:rsidR="001877F0" w:rsidRDefault="001877F0" w:rsidP="001877F0">
      <w:pPr>
        <w:pStyle w:val="Overskrift2"/>
        <w:spacing w:before="0"/>
      </w:pPr>
      <w:r>
        <w:t>Uddannelse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77F0" w14:paraId="4D7CF734" w14:textId="77777777" w:rsidTr="003709F8">
        <w:tc>
          <w:tcPr>
            <w:tcW w:w="9628" w:type="dxa"/>
          </w:tcPr>
          <w:p w14:paraId="56524328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2CE7439A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1978-1982: Elektroniktekniker, Frederiksberg Tekniske Skole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F193E44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1990-1992: Merkonom i informatik, Ballerup Handelsskole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46768FF1" w14:textId="77777777" w:rsidR="001877F0" w:rsidRPr="00946FBE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sz w:val="18"/>
                <w:szCs w:val="18"/>
              </w:rPr>
            </w:pPr>
          </w:p>
        </w:tc>
      </w:tr>
    </w:tbl>
    <w:p w14:paraId="4E2459E2" w14:textId="77777777" w:rsidR="001877F0" w:rsidRDefault="001877F0" w:rsidP="001877F0">
      <w:pPr>
        <w:pStyle w:val="Indryk2"/>
        <w:ind w:left="0" w:firstLine="0"/>
      </w:pPr>
    </w:p>
    <w:p w14:paraId="639924B1" w14:textId="77777777" w:rsidR="001877F0" w:rsidRDefault="001877F0" w:rsidP="001877F0">
      <w:pPr>
        <w:pStyle w:val="Overskrift2"/>
        <w:spacing w:before="0"/>
      </w:pPr>
      <w:r w:rsidRPr="009A406F">
        <w:t>Sprog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77F0" w14:paraId="5C7676A2" w14:textId="77777777" w:rsidTr="003709F8">
        <w:tc>
          <w:tcPr>
            <w:tcW w:w="9628" w:type="dxa"/>
          </w:tcPr>
          <w:p w14:paraId="0521823B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718DC26F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Dansk: Perfekt i retskrivning og grammatik (modersmål)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6691495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Engelsk: Rutineret i tale og skrift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847867F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Svensk. Rutineret i tale og rimeligt skriftligt.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AFFA555" w14:textId="77777777" w:rsidR="001877F0" w:rsidRPr="00763773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sz w:val="18"/>
                <w:szCs w:val="18"/>
              </w:rPr>
            </w:pPr>
          </w:p>
        </w:tc>
      </w:tr>
    </w:tbl>
    <w:p w14:paraId="47B20D00" w14:textId="77777777" w:rsidR="001877F0" w:rsidRDefault="001877F0" w:rsidP="001877F0">
      <w:pPr>
        <w:pStyle w:val="Overskrift2"/>
        <w:spacing w:before="0"/>
      </w:pPr>
    </w:p>
    <w:p w14:paraId="14A9A546" w14:textId="77777777" w:rsidR="001877F0" w:rsidRDefault="001877F0" w:rsidP="001877F0">
      <w:pPr>
        <w:pStyle w:val="Overskrift2"/>
        <w:spacing w:before="0"/>
      </w:pPr>
      <w:r>
        <w:t>Fritidsinteresser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77F0" w14:paraId="05C8A627" w14:textId="77777777" w:rsidTr="003709F8">
        <w:tc>
          <w:tcPr>
            <w:tcW w:w="9628" w:type="dxa"/>
          </w:tcPr>
          <w:p w14:paraId="4B3633F6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797453C8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</w:pPr>
            <w:r w:rsidRPr="00014D19">
              <w:rPr>
                <w:rStyle w:val="normaltextrun"/>
                <w:rFonts w:ascii="Calibri" w:hAnsi="Calibri" w:cs="Calibri"/>
                <w:sz w:val="22"/>
                <w:szCs w:val="22"/>
              </w:rPr>
              <w:t>Jeg holder mig fysisk aktiv ved at</w:t>
            </w:r>
            <w:r>
              <w:t xml:space="preserve"> gå på jagt og træne vores jagthunde. Som afslapning sluger jeg </w:t>
            </w:r>
            <w:r w:rsidRPr="008D7447">
              <w:rPr>
                <w:rFonts w:asciiTheme="minorHAnsi" w:hAnsiTheme="minorHAnsi" w:cstheme="minorHAnsi"/>
              </w:rPr>
              <w:t>mange nordiske krimier</w:t>
            </w:r>
          </w:p>
          <w:p w14:paraId="7EBF23AD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</w:tbl>
    <w:p w14:paraId="7D9AD4D8" w14:textId="77777777" w:rsidR="001877F0" w:rsidRPr="00631741" w:rsidRDefault="001877F0" w:rsidP="001877F0">
      <w:pPr>
        <w:spacing w:before="0" w:after="0"/>
      </w:pPr>
    </w:p>
    <w:p w14:paraId="37E468E4" w14:textId="77777777" w:rsidR="001877F0" w:rsidRDefault="001877F0" w:rsidP="001877F0">
      <w:pPr>
        <w:pStyle w:val="Overskrift2"/>
        <w:spacing w:before="0"/>
      </w:pPr>
      <w:r>
        <w:t>Referencer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77F0" w14:paraId="1DBA8527" w14:textId="77777777" w:rsidTr="003709F8">
        <w:tc>
          <w:tcPr>
            <w:tcW w:w="9628" w:type="dxa"/>
          </w:tcPr>
          <w:p w14:paraId="5098C792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/>
                <w:sz w:val="22"/>
                <w:szCs w:val="22"/>
              </w:rPr>
            </w:pPr>
          </w:p>
          <w:p w14:paraId="102D1697" w14:textId="77777777" w:rsidR="001877F0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/>
                <w:sz w:val="22"/>
                <w:szCs w:val="22"/>
              </w:rPr>
              <w:t>Referencer kan oplyses hvis dette ønskes.</w:t>
            </w:r>
            <w:r>
              <w:rPr>
                <w:rStyle w:val="eop"/>
                <w:rFonts w:ascii="Calibri" w:hAnsi="Calibri"/>
                <w:sz w:val="22"/>
                <w:szCs w:val="22"/>
              </w:rPr>
              <w:t> </w:t>
            </w:r>
          </w:p>
          <w:p w14:paraId="2CC85D92" w14:textId="77777777" w:rsidR="001877F0" w:rsidRPr="009102ED" w:rsidRDefault="001877F0" w:rsidP="003709F8">
            <w:pPr>
              <w:pStyle w:val="paragraph"/>
              <w:spacing w:before="0" w:beforeAutospacing="0" w:after="0" w:afterAutospacing="0"/>
              <w:textAlignment w:val="baseline"/>
              <w:rPr>
                <w:rFonts w:ascii="&amp;quot" w:hAnsi="&amp;quot"/>
                <w:sz w:val="18"/>
                <w:szCs w:val="18"/>
              </w:rPr>
            </w:pPr>
          </w:p>
        </w:tc>
      </w:tr>
    </w:tbl>
    <w:p w14:paraId="1792FE37" w14:textId="77777777" w:rsidR="001877F0" w:rsidRPr="00A21111" w:rsidRDefault="001877F0" w:rsidP="001877F0">
      <w:pPr>
        <w:pStyle w:val="Indryk2"/>
        <w:ind w:left="0" w:firstLine="0"/>
      </w:pPr>
    </w:p>
    <w:p w14:paraId="035F0FA7" w14:textId="77777777" w:rsidR="001877F0" w:rsidRPr="00466E34" w:rsidRDefault="001877F0" w:rsidP="00721A6F">
      <w:pPr>
        <w:rPr>
          <w:rFonts w:ascii="Calibri" w:hAnsi="Calibri" w:cs="Calibri"/>
        </w:rPr>
      </w:pPr>
    </w:p>
    <w:sectPr w:rsidR="001877F0" w:rsidRPr="00466E34" w:rsidSect="002321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694" w:right="1134" w:bottom="1701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D034D" w14:textId="77777777" w:rsidR="005810B6" w:rsidRDefault="005810B6" w:rsidP="00721A6F">
      <w:r>
        <w:separator/>
      </w:r>
    </w:p>
  </w:endnote>
  <w:endnote w:type="continuationSeparator" w:id="0">
    <w:p w14:paraId="2A377BD6" w14:textId="77777777" w:rsidR="005810B6" w:rsidRDefault="005810B6" w:rsidP="00721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B9197" w14:textId="77777777" w:rsidR="003525BA" w:rsidRDefault="003525B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0475542"/>
      <w:docPartObj>
        <w:docPartGallery w:val="Page Numbers (Bottom of Page)"/>
        <w:docPartUnique/>
      </w:docPartObj>
    </w:sdtPr>
    <w:sdtEndPr/>
    <w:sdtContent>
      <w:p w14:paraId="0B66185B" w14:textId="163ADC3F" w:rsidR="003525BA" w:rsidRDefault="003525BA">
        <w:pPr>
          <w:pStyle w:val="Sidefo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76F184" w14:textId="3F652318" w:rsidR="00E60F55" w:rsidRDefault="00E60F55" w:rsidP="00721A6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F904E" w14:textId="77777777" w:rsidR="003525BA" w:rsidRDefault="003525B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6F719" w14:textId="77777777" w:rsidR="005810B6" w:rsidRDefault="005810B6" w:rsidP="00721A6F">
      <w:r>
        <w:separator/>
      </w:r>
    </w:p>
  </w:footnote>
  <w:footnote w:type="continuationSeparator" w:id="0">
    <w:p w14:paraId="38E9FF63" w14:textId="77777777" w:rsidR="005810B6" w:rsidRDefault="005810B6" w:rsidP="00721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DD291" w14:textId="77777777" w:rsidR="003525BA" w:rsidRDefault="003525B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9771" w:type="dxa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957"/>
    </w:tblGrid>
    <w:tr w:rsidR="00F617EB" w:rsidRPr="004C40B2" w14:paraId="11D3DE59" w14:textId="77777777" w:rsidTr="002B5616">
      <w:tc>
        <w:tcPr>
          <w:tcW w:w="4814" w:type="dxa"/>
          <w:vAlign w:val="center"/>
        </w:tcPr>
        <w:sdt>
          <w:sdtPr>
            <w:rPr>
              <w:sz w:val="32"/>
              <w:szCs w:val="32"/>
            </w:rPr>
            <w:alias w:val="Skriv navn"/>
            <w:tag w:val="Skriv navn"/>
            <w:id w:val="1080554624"/>
          </w:sdtPr>
          <w:sdtEndPr/>
          <w:sdtContent>
            <w:p w14:paraId="7035E745" w14:textId="0A1C69C8" w:rsidR="00F617EB" w:rsidRPr="001877F0" w:rsidRDefault="00F617EB" w:rsidP="00721A6F">
              <w:pPr>
                <w:pStyle w:val="Sidehoved"/>
                <w:rPr>
                  <w:color w:val="549E39" w:themeColor="accent1"/>
                  <w:sz w:val="32"/>
                  <w:szCs w:val="32"/>
                </w:rPr>
              </w:pPr>
              <w:r w:rsidRPr="00B461FF">
                <w:rPr>
                  <w:noProof/>
                  <w:color w:val="549E39" w:themeColor="accent1"/>
                  <w:sz w:val="44"/>
                  <w:szCs w:val="44"/>
                  <w:lang w:eastAsia="da-DK"/>
                </w:rPr>
                <mc:AlternateContent>
                  <mc:Choice Requires="wps">
                    <w:drawing>
                      <wp:anchor distT="0" distB="0" distL="114300" distR="114300" simplePos="0" relativeHeight="251667456" behindDoc="1" locked="0" layoutInCell="1" allowOverlap="1" wp14:anchorId="7028ECC2" wp14:editId="6D0FB713">
                        <wp:simplePos x="0" y="0"/>
                        <wp:positionH relativeFrom="column">
                          <wp:posOffset>-3862070</wp:posOffset>
                        </wp:positionH>
                        <wp:positionV relativeFrom="page">
                          <wp:posOffset>-2871470</wp:posOffset>
                        </wp:positionV>
                        <wp:extent cx="9957435" cy="4130675"/>
                        <wp:effectExtent l="0" t="2114550" r="272415" b="0"/>
                        <wp:wrapNone/>
                        <wp:docPr id="1" name="Ligebenet trekant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2481079">
                                  <a:off x="0" y="0"/>
                                  <a:ext cx="9957435" cy="4130675"/>
                                </a:xfrm>
                                <a:prstGeom prst="triangle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  <a:alpha val="82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6AB2C0E2"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Ligebenet trekant 1" o:spid="_x0000_s1026" type="#_x0000_t5" style="position:absolute;margin-left:-304.1pt;margin-top:-226.1pt;width:784.05pt;height:325.25pt;rotation:-9960293fd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" fillcolor="#f6fbf4 [180]" stroked="f" strokeweight="1pt">
                        <v:fill color2="#c9e7be [980]" o:opacity2="53739f" colors="0 #f6fbf4;48497f #aedc9d;54395f #aedc9d;1 #c9e8be" focus="100%" type="gradient"/>
                        <w10:wrap anchory="page"/>
                      </v:shape>
                    </w:pict>
                  </mc:Fallback>
                </mc:AlternateContent>
              </w:r>
              <w:r w:rsidRPr="00B461FF">
                <w:rPr>
                  <w:noProof/>
                  <w:color w:val="549E39" w:themeColor="accent1"/>
                  <w:sz w:val="44"/>
                  <w:szCs w:val="44"/>
                  <w:lang w:eastAsia="da-DK"/>
                </w:rPr>
                <mc:AlternateContent>
                  <mc:Choice Requires="wps">
                    <w:drawing>
                      <wp:anchor distT="0" distB="0" distL="114300" distR="114300" simplePos="0" relativeHeight="251666432" behindDoc="1" locked="0" layoutInCell="1" allowOverlap="1" wp14:anchorId="0EEF43A0" wp14:editId="0C01FE03">
                        <wp:simplePos x="0" y="0"/>
                        <wp:positionH relativeFrom="column">
                          <wp:posOffset>-4150270</wp:posOffset>
                        </wp:positionH>
                        <wp:positionV relativeFrom="page">
                          <wp:posOffset>-2992312</wp:posOffset>
                        </wp:positionV>
                        <wp:extent cx="9957435" cy="4130675"/>
                        <wp:effectExtent l="0" t="2114550" r="272415" b="0"/>
                        <wp:wrapNone/>
                        <wp:docPr id="7" name="Ligebenet trekant 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2481079">
                                  <a:off x="0" y="0"/>
                                  <a:ext cx="9957435" cy="4130675"/>
                                </a:xfrm>
                                <a:prstGeom prst="triangl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  <a:alpha val="6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path path="circle">
                                    <a:fillToRect l="100000" b="100000"/>
                                  </a:path>
                                  <a:tileRect t="-100000" r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358C0D9" id="Ligebenet trekant 7" o:spid="_x0000_s1026" type="#_x0000_t5" style="position:absolute;margin-left:-326.8pt;margin-top:-235.6pt;width:784.05pt;height:325.25pt;rotation:-9960293fd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" fillcolor="#f6fbf4 [180]" stroked="f" strokeweight="1pt">
                        <v:fill color2="#c9e7be [980]" o:opacity2="42598f" rotate="t" focusposition="1" focussize="" colors="0 #f6fbf4;48497f #aedc9d;54395f #aedc9d;1 #c9e8be" focus="100%" type="gradientRadial"/>
                        <w10:wrap anchory="page"/>
                      </v:shape>
                    </w:pict>
                  </mc:Fallback>
                </mc:AlternateContent>
              </w:r>
              <w:r w:rsidR="00174C35" w:rsidRPr="00B461FF">
                <w:rPr>
                  <w:color w:val="549E39" w:themeColor="accent1"/>
                  <w:sz w:val="32"/>
                  <w:szCs w:val="32"/>
                </w:rPr>
                <w:t>John Petersen</w:t>
              </w:r>
            </w:p>
          </w:sdtContent>
        </w:sdt>
      </w:tc>
      <w:tc>
        <w:tcPr>
          <w:tcW w:w="4957" w:type="dxa"/>
        </w:tcPr>
        <w:p w14:paraId="5EF63561" w14:textId="77777777" w:rsidR="00F617EB" w:rsidRPr="004C40B2" w:rsidRDefault="00F617EB" w:rsidP="00604967">
          <w:pPr>
            <w:pStyle w:val="Ingenafstand"/>
            <w:jc w:val="right"/>
            <w:rPr>
              <w:rStyle w:val="A3"/>
              <w:rFonts w:ascii="Tahoma" w:hAnsi="Tahoma" w:cs="Tahoma"/>
              <w:i w:val="0"/>
              <w:sz w:val="18"/>
              <w:szCs w:val="18"/>
            </w:rPr>
          </w:pPr>
          <w:r w:rsidRPr="004C40B2">
            <w:rPr>
              <w:rStyle w:val="A3"/>
              <w:rFonts w:ascii="Tahoma" w:hAnsi="Tahoma" w:cs="Tahoma"/>
              <w:i w:val="0"/>
              <w:sz w:val="18"/>
              <w:szCs w:val="18"/>
            </w:rPr>
            <w:br/>
          </w:r>
          <w:sdt>
            <w:sdtPr>
              <w:rPr>
                <w:rStyle w:val="A3"/>
                <w:rFonts w:ascii="Tahoma" w:hAnsi="Tahoma" w:cs="Tahoma"/>
                <w:i w:val="0"/>
                <w:sz w:val="18"/>
                <w:szCs w:val="18"/>
              </w:rPr>
              <w:alias w:val="Skriv gade og nr."/>
              <w:tag w:val="Skriv gade og nr."/>
              <w:id w:val="830182915"/>
              <w:text/>
            </w:sdtPr>
            <w:sdtEndPr>
              <w:rPr>
                <w:rStyle w:val="A3"/>
              </w:rPr>
            </w:sdtEndPr>
            <w:sdtContent>
              <w:r w:rsidR="00174C35">
                <w:rPr>
                  <w:rStyle w:val="A3"/>
                  <w:rFonts w:ascii="Tahoma" w:hAnsi="Tahoma" w:cs="Tahoma"/>
                  <w:i w:val="0"/>
                  <w:sz w:val="18"/>
                  <w:szCs w:val="18"/>
                </w:rPr>
                <w:t>Broskovvej 5</w:t>
              </w:r>
            </w:sdtContent>
          </w:sdt>
        </w:p>
        <w:p w14:paraId="266AB90F" w14:textId="77777777" w:rsidR="00F617EB" w:rsidRPr="004C40B2" w:rsidRDefault="005810B6" w:rsidP="00604967">
          <w:pPr>
            <w:pStyle w:val="Ingenafstand"/>
            <w:jc w:val="right"/>
            <w:rPr>
              <w:rStyle w:val="A3"/>
              <w:rFonts w:ascii="Tahoma" w:hAnsi="Tahoma" w:cs="Tahoma"/>
              <w:sz w:val="18"/>
              <w:szCs w:val="18"/>
            </w:rPr>
          </w:pPr>
          <w:sdt>
            <w:sdtPr>
              <w:rPr>
                <w:rStyle w:val="A3"/>
                <w:rFonts w:ascii="Tahoma" w:hAnsi="Tahoma" w:cs="Tahoma"/>
                <w:i w:val="0"/>
                <w:sz w:val="18"/>
                <w:szCs w:val="18"/>
              </w:rPr>
              <w:alias w:val="Skriv postnummer og by"/>
              <w:tag w:val="Skriv postnummer og by"/>
              <w:id w:val="1336797705"/>
              <w:text/>
            </w:sdtPr>
            <w:sdtEndPr>
              <w:rPr>
                <w:rStyle w:val="A3"/>
              </w:rPr>
            </w:sdtEndPr>
            <w:sdtContent>
              <w:r w:rsidR="00174C35">
                <w:rPr>
                  <w:rStyle w:val="A3"/>
                  <w:rFonts w:ascii="Tahoma" w:hAnsi="Tahoma" w:cs="Tahoma"/>
                  <w:i w:val="0"/>
                  <w:sz w:val="18"/>
                  <w:szCs w:val="18"/>
                </w:rPr>
                <w:t>3660 Stenløse</w:t>
              </w:r>
            </w:sdtContent>
          </w:sdt>
        </w:p>
        <w:p w14:paraId="674A40B9" w14:textId="77777777" w:rsidR="00F617EB" w:rsidRPr="004C40B2" w:rsidRDefault="005810B6" w:rsidP="00604967">
          <w:pPr>
            <w:pStyle w:val="Ingenafstand"/>
            <w:jc w:val="right"/>
            <w:rPr>
              <w:rStyle w:val="Hyperlink"/>
              <w:rFonts w:ascii="Tahoma" w:hAnsi="Tahoma" w:cs="Tahoma"/>
              <w:color w:val="auto"/>
              <w:sz w:val="18"/>
              <w:szCs w:val="18"/>
            </w:rPr>
          </w:pPr>
          <w:sdt>
            <w:sdtPr>
              <w:rPr>
                <w:rStyle w:val="A3"/>
                <w:rFonts w:ascii="Tahoma" w:hAnsi="Tahoma" w:cs="Tahoma"/>
                <w:i w:val="0"/>
                <w:sz w:val="18"/>
                <w:szCs w:val="18"/>
              </w:rPr>
              <w:alias w:val="Skriv email"/>
              <w:tag w:val="Skriv email"/>
              <w:id w:val="-983078648"/>
            </w:sdtPr>
            <w:sdtEndPr>
              <w:rPr>
                <w:rStyle w:val="Hyperlink"/>
                <w:iCs w:val="0"/>
                <w:color w:val="auto"/>
                <w:u w:val="single"/>
              </w:rPr>
            </w:sdtEndPr>
            <w:sdtContent>
              <w:r w:rsidR="00174C35">
                <w:rPr>
                  <w:rStyle w:val="A3"/>
                  <w:rFonts w:ascii="Tahoma" w:hAnsi="Tahoma" w:cs="Times New Roman"/>
                  <w:i w:val="0"/>
                  <w:sz w:val="23"/>
                  <w:szCs w:val="20"/>
                </w:rPr>
                <w:t>j</w:t>
              </w:r>
              <w:r w:rsidR="00174C35">
                <w:t>ohnpetersen1959@gmail.com</w:t>
              </w:r>
            </w:sdtContent>
          </w:sdt>
        </w:p>
        <w:p w14:paraId="26A1F5F7" w14:textId="77777777" w:rsidR="00F617EB" w:rsidRPr="004C40B2" w:rsidRDefault="005810B6" w:rsidP="00604967">
          <w:pPr>
            <w:pStyle w:val="Ingenafstand"/>
            <w:jc w:val="right"/>
            <w:rPr>
              <w:rFonts w:ascii="Tahoma" w:hAnsi="Tahoma" w:cs="Tahoma"/>
              <w:sz w:val="18"/>
              <w:szCs w:val="18"/>
            </w:rPr>
          </w:pPr>
          <w:sdt>
            <w:sdtPr>
              <w:rPr>
                <w:rFonts w:ascii="Tahoma" w:hAnsi="Tahoma" w:cs="Tahoma"/>
                <w:sz w:val="18"/>
                <w:szCs w:val="18"/>
              </w:rPr>
              <w:alias w:val="Skriv tlf. nr."/>
              <w:tag w:val="Skriv tlf. nr."/>
              <w:id w:val="-1625763934"/>
              <w:text/>
            </w:sdtPr>
            <w:sdtEndPr/>
            <w:sdtContent>
              <w:r w:rsidR="00174C35">
                <w:rPr>
                  <w:rFonts w:ascii="Tahoma" w:hAnsi="Tahoma" w:cs="Tahoma"/>
                  <w:sz w:val="18"/>
                  <w:szCs w:val="18"/>
                </w:rPr>
                <w:t>2</w:t>
              </w:r>
              <w:r w:rsidR="00174C35">
                <w:t>893 3014</w:t>
              </w:r>
            </w:sdtContent>
          </w:sdt>
        </w:p>
        <w:p w14:paraId="2E65C8C4" w14:textId="77777777" w:rsidR="00F617EB" w:rsidRPr="004C40B2" w:rsidRDefault="00F617EB" w:rsidP="00721A6F">
          <w:pPr>
            <w:pStyle w:val="Sidehoved"/>
          </w:pPr>
        </w:p>
      </w:tc>
    </w:tr>
  </w:tbl>
  <w:p w14:paraId="0805B954" w14:textId="77777777" w:rsidR="00F617EB" w:rsidRPr="00A21111" w:rsidRDefault="00F617EB" w:rsidP="00721A6F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8FC1A" w14:textId="77777777" w:rsidR="003525BA" w:rsidRDefault="003525BA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55EA"/>
    <w:multiLevelType w:val="hybridMultilevel"/>
    <w:tmpl w:val="261C4B14"/>
    <w:lvl w:ilvl="0" w:tplc="B19E9BF8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1" w15:restartNumberingAfterBreak="0">
    <w:nsid w:val="1EEB4C30"/>
    <w:multiLevelType w:val="hybridMultilevel"/>
    <w:tmpl w:val="81424E92"/>
    <w:lvl w:ilvl="0" w:tplc="8834B86C">
      <w:start w:val="2016"/>
      <w:numFmt w:val="bullet"/>
      <w:suff w:val="space"/>
      <w:lvlText w:val="-"/>
      <w:lvlJc w:val="left"/>
      <w:pPr>
        <w:ind w:left="284" w:firstLine="76"/>
      </w:pPr>
      <w:rPr>
        <w:rFonts w:ascii="Calibri" w:eastAsiaTheme="minorHAnsi" w:hAnsi="Calibri" w:hint="default"/>
      </w:rPr>
    </w:lvl>
    <w:lvl w:ilvl="1" w:tplc="6FBE6F58">
      <w:start w:val="201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75A64"/>
    <w:multiLevelType w:val="hybridMultilevel"/>
    <w:tmpl w:val="0362396C"/>
    <w:lvl w:ilvl="0" w:tplc="DA64E5D8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C7F39"/>
    <w:multiLevelType w:val="hybridMultilevel"/>
    <w:tmpl w:val="008E8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3539D"/>
    <w:multiLevelType w:val="hybridMultilevel"/>
    <w:tmpl w:val="7D92EC62"/>
    <w:lvl w:ilvl="0" w:tplc="DA64E5D8">
      <w:start w:val="2016"/>
      <w:numFmt w:val="bullet"/>
      <w:suff w:val="space"/>
      <w:lvlText w:val="-"/>
      <w:lvlJc w:val="left"/>
      <w:pPr>
        <w:ind w:left="284" w:firstLine="360"/>
      </w:pPr>
      <w:rPr>
        <w:rFonts w:ascii="Calibri" w:eastAsiaTheme="minorHAnsi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4DE4781"/>
    <w:multiLevelType w:val="hybridMultilevel"/>
    <w:tmpl w:val="C67613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03"/>
    <w:rsid w:val="00001FDB"/>
    <w:rsid w:val="0001782F"/>
    <w:rsid w:val="000416BB"/>
    <w:rsid w:val="00064F13"/>
    <w:rsid w:val="000765EE"/>
    <w:rsid w:val="000A73E3"/>
    <w:rsid w:val="000F0FAE"/>
    <w:rsid w:val="000F53E4"/>
    <w:rsid w:val="000F5B52"/>
    <w:rsid w:val="00110C14"/>
    <w:rsid w:val="00130A59"/>
    <w:rsid w:val="0013378E"/>
    <w:rsid w:val="00147736"/>
    <w:rsid w:val="00174C35"/>
    <w:rsid w:val="001877F0"/>
    <w:rsid w:val="001B1E51"/>
    <w:rsid w:val="001B2095"/>
    <w:rsid w:val="001F1982"/>
    <w:rsid w:val="001F7EF3"/>
    <w:rsid w:val="00220A08"/>
    <w:rsid w:val="00227072"/>
    <w:rsid w:val="00232112"/>
    <w:rsid w:val="0023746A"/>
    <w:rsid w:val="002378F9"/>
    <w:rsid w:val="00254B92"/>
    <w:rsid w:val="002663AB"/>
    <w:rsid w:val="002750FA"/>
    <w:rsid w:val="00285D5D"/>
    <w:rsid w:val="0028725C"/>
    <w:rsid w:val="00292A11"/>
    <w:rsid w:val="002953FE"/>
    <w:rsid w:val="002B5616"/>
    <w:rsid w:val="002C3BF1"/>
    <w:rsid w:val="002E1D3D"/>
    <w:rsid w:val="002E36B0"/>
    <w:rsid w:val="003024F2"/>
    <w:rsid w:val="00310069"/>
    <w:rsid w:val="003107D8"/>
    <w:rsid w:val="003179B0"/>
    <w:rsid w:val="00321E1B"/>
    <w:rsid w:val="003519ED"/>
    <w:rsid w:val="003525BA"/>
    <w:rsid w:val="00363B6B"/>
    <w:rsid w:val="00373063"/>
    <w:rsid w:val="0037546C"/>
    <w:rsid w:val="00386C89"/>
    <w:rsid w:val="0039391A"/>
    <w:rsid w:val="003B5335"/>
    <w:rsid w:val="003C5790"/>
    <w:rsid w:val="003D327D"/>
    <w:rsid w:val="003E009F"/>
    <w:rsid w:val="003F23E3"/>
    <w:rsid w:val="003F320F"/>
    <w:rsid w:val="004001E2"/>
    <w:rsid w:val="004158B9"/>
    <w:rsid w:val="004208B5"/>
    <w:rsid w:val="00420E27"/>
    <w:rsid w:val="00431A5C"/>
    <w:rsid w:val="00453790"/>
    <w:rsid w:val="0046420F"/>
    <w:rsid w:val="004655C7"/>
    <w:rsid w:val="00466E34"/>
    <w:rsid w:val="00481B8D"/>
    <w:rsid w:val="00495931"/>
    <w:rsid w:val="00496A25"/>
    <w:rsid w:val="004A3BF2"/>
    <w:rsid w:val="004B166D"/>
    <w:rsid w:val="004B3E7B"/>
    <w:rsid w:val="004B7674"/>
    <w:rsid w:val="004B7EAA"/>
    <w:rsid w:val="004C40B2"/>
    <w:rsid w:val="004D323F"/>
    <w:rsid w:val="004E1E1A"/>
    <w:rsid w:val="004E58C0"/>
    <w:rsid w:val="004F3E24"/>
    <w:rsid w:val="0052550E"/>
    <w:rsid w:val="00553982"/>
    <w:rsid w:val="005810B6"/>
    <w:rsid w:val="005813AA"/>
    <w:rsid w:val="005852D0"/>
    <w:rsid w:val="005857A7"/>
    <w:rsid w:val="005A1F38"/>
    <w:rsid w:val="005B35D5"/>
    <w:rsid w:val="005C4680"/>
    <w:rsid w:val="005E1CDD"/>
    <w:rsid w:val="005F2413"/>
    <w:rsid w:val="00604967"/>
    <w:rsid w:val="00631741"/>
    <w:rsid w:val="006320E6"/>
    <w:rsid w:val="00644C4F"/>
    <w:rsid w:val="0065414C"/>
    <w:rsid w:val="00672599"/>
    <w:rsid w:val="00681155"/>
    <w:rsid w:val="00686796"/>
    <w:rsid w:val="00691C6A"/>
    <w:rsid w:val="00696864"/>
    <w:rsid w:val="006A46E7"/>
    <w:rsid w:val="006D2794"/>
    <w:rsid w:val="006D40AD"/>
    <w:rsid w:val="006E4619"/>
    <w:rsid w:val="006F54CC"/>
    <w:rsid w:val="00721A6F"/>
    <w:rsid w:val="00722079"/>
    <w:rsid w:val="00726B76"/>
    <w:rsid w:val="00733059"/>
    <w:rsid w:val="00736369"/>
    <w:rsid w:val="00736835"/>
    <w:rsid w:val="00740724"/>
    <w:rsid w:val="00792BCF"/>
    <w:rsid w:val="007944DB"/>
    <w:rsid w:val="007B07F7"/>
    <w:rsid w:val="007B3D10"/>
    <w:rsid w:val="007B5A58"/>
    <w:rsid w:val="00816BF0"/>
    <w:rsid w:val="00827AEE"/>
    <w:rsid w:val="00832827"/>
    <w:rsid w:val="00834ACC"/>
    <w:rsid w:val="00841B8A"/>
    <w:rsid w:val="0084675A"/>
    <w:rsid w:val="00855D53"/>
    <w:rsid w:val="00880457"/>
    <w:rsid w:val="00882D6D"/>
    <w:rsid w:val="008862AF"/>
    <w:rsid w:val="00891875"/>
    <w:rsid w:val="008A1941"/>
    <w:rsid w:val="008A1F7F"/>
    <w:rsid w:val="008A798C"/>
    <w:rsid w:val="008B307E"/>
    <w:rsid w:val="008B3882"/>
    <w:rsid w:val="008B7CE6"/>
    <w:rsid w:val="008C4F79"/>
    <w:rsid w:val="008D027C"/>
    <w:rsid w:val="008D5389"/>
    <w:rsid w:val="008D7447"/>
    <w:rsid w:val="00932AFE"/>
    <w:rsid w:val="0093649F"/>
    <w:rsid w:val="00957BF3"/>
    <w:rsid w:val="009742D0"/>
    <w:rsid w:val="009A38C1"/>
    <w:rsid w:val="009B1429"/>
    <w:rsid w:val="009C33CA"/>
    <w:rsid w:val="009E58E3"/>
    <w:rsid w:val="009F50F5"/>
    <w:rsid w:val="009F5729"/>
    <w:rsid w:val="009F7EBD"/>
    <w:rsid w:val="00A21111"/>
    <w:rsid w:val="00A30F75"/>
    <w:rsid w:val="00A568C3"/>
    <w:rsid w:val="00A719B5"/>
    <w:rsid w:val="00A74C48"/>
    <w:rsid w:val="00A76F53"/>
    <w:rsid w:val="00A77068"/>
    <w:rsid w:val="00A820DA"/>
    <w:rsid w:val="00A84A2B"/>
    <w:rsid w:val="00A962BB"/>
    <w:rsid w:val="00AA0BBF"/>
    <w:rsid w:val="00AD0B50"/>
    <w:rsid w:val="00AD6C59"/>
    <w:rsid w:val="00AD72A9"/>
    <w:rsid w:val="00AE5FD6"/>
    <w:rsid w:val="00AF6399"/>
    <w:rsid w:val="00AF63C6"/>
    <w:rsid w:val="00B007F8"/>
    <w:rsid w:val="00B33FCB"/>
    <w:rsid w:val="00B40295"/>
    <w:rsid w:val="00B461FF"/>
    <w:rsid w:val="00B473B8"/>
    <w:rsid w:val="00B61964"/>
    <w:rsid w:val="00B6417A"/>
    <w:rsid w:val="00B80520"/>
    <w:rsid w:val="00BC177A"/>
    <w:rsid w:val="00BC5EDA"/>
    <w:rsid w:val="00BC692F"/>
    <w:rsid w:val="00BC7437"/>
    <w:rsid w:val="00BC7709"/>
    <w:rsid w:val="00C06403"/>
    <w:rsid w:val="00C3095F"/>
    <w:rsid w:val="00C33EAE"/>
    <w:rsid w:val="00C532A3"/>
    <w:rsid w:val="00C6426B"/>
    <w:rsid w:val="00C77197"/>
    <w:rsid w:val="00C8392E"/>
    <w:rsid w:val="00C91113"/>
    <w:rsid w:val="00CC05FD"/>
    <w:rsid w:val="00CF2709"/>
    <w:rsid w:val="00D12BA4"/>
    <w:rsid w:val="00D14F1F"/>
    <w:rsid w:val="00D22A88"/>
    <w:rsid w:val="00D323A6"/>
    <w:rsid w:val="00D51CF2"/>
    <w:rsid w:val="00D63583"/>
    <w:rsid w:val="00D664AC"/>
    <w:rsid w:val="00D71522"/>
    <w:rsid w:val="00D72BC5"/>
    <w:rsid w:val="00D80392"/>
    <w:rsid w:val="00D861DF"/>
    <w:rsid w:val="00DB017F"/>
    <w:rsid w:val="00DC270B"/>
    <w:rsid w:val="00DD2ADE"/>
    <w:rsid w:val="00DE1A51"/>
    <w:rsid w:val="00DF4C95"/>
    <w:rsid w:val="00E17BDA"/>
    <w:rsid w:val="00E24817"/>
    <w:rsid w:val="00E27623"/>
    <w:rsid w:val="00E60F55"/>
    <w:rsid w:val="00E65B89"/>
    <w:rsid w:val="00E721CD"/>
    <w:rsid w:val="00E93211"/>
    <w:rsid w:val="00EA3665"/>
    <w:rsid w:val="00EB0F1A"/>
    <w:rsid w:val="00EC0824"/>
    <w:rsid w:val="00EC4FAE"/>
    <w:rsid w:val="00ED0423"/>
    <w:rsid w:val="00ED4B64"/>
    <w:rsid w:val="00F13286"/>
    <w:rsid w:val="00F26A7A"/>
    <w:rsid w:val="00F33F32"/>
    <w:rsid w:val="00F43892"/>
    <w:rsid w:val="00F617EB"/>
    <w:rsid w:val="00F6414F"/>
    <w:rsid w:val="00F71830"/>
    <w:rsid w:val="00F91215"/>
    <w:rsid w:val="00F96271"/>
    <w:rsid w:val="00FB377E"/>
    <w:rsid w:val="00FB4DF2"/>
    <w:rsid w:val="00FB6913"/>
    <w:rsid w:val="00FC1F72"/>
    <w:rsid w:val="00FC7A71"/>
    <w:rsid w:val="00FD5FB2"/>
    <w:rsid w:val="00FD7ECE"/>
    <w:rsid w:val="00FE478F"/>
    <w:rsid w:val="00FF61D6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28DB1"/>
  <w15:chartTrackingRefBased/>
  <w15:docId w15:val="{8EBE56A5-6C1C-4C2B-B299-880ABFC5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E3"/>
    <w:pPr>
      <w:tabs>
        <w:tab w:val="left" w:pos="2679"/>
      </w:tabs>
      <w:spacing w:before="120" w:after="120" w:line="264" w:lineRule="auto"/>
      <w:jc w:val="both"/>
    </w:pPr>
    <w:rPr>
      <w:rFonts w:ascii="Tahoma" w:hAnsi="Tahoma" w:cs="Tahoma"/>
      <w:sz w:val="21"/>
      <w:szCs w:val="21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27072"/>
    <w:pPr>
      <w:keepNext/>
      <w:keepLines/>
      <w:spacing w:before="240" w:after="0"/>
      <w:outlineLvl w:val="0"/>
    </w:pPr>
    <w:rPr>
      <w:rFonts w:eastAsiaTheme="majorEastAsia" w:cstheme="majorBidi"/>
      <w:color w:val="3E762A" w:themeColor="accent1" w:themeShade="BF"/>
      <w:sz w:val="5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5FD6"/>
    <w:pPr>
      <w:keepNext/>
      <w:keepLines/>
      <w:spacing w:before="240" w:after="0"/>
      <w:outlineLvl w:val="1"/>
    </w:pPr>
    <w:rPr>
      <w:rFonts w:eastAsiaTheme="majorEastAsia" w:cstheme="majorBidi"/>
      <w:b/>
      <w:color w:val="3E762A" w:themeColor="accent1" w:themeShade="BF"/>
      <w:kern w:val="24"/>
      <w:sz w:val="26"/>
      <w:szCs w:val="26"/>
      <w:lang w:eastAsia="da-DK"/>
      <w14:ligatures w14:val="standardContextu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A1F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1F38"/>
  </w:style>
  <w:style w:type="paragraph" w:styleId="Sidefod">
    <w:name w:val="footer"/>
    <w:basedOn w:val="Normal"/>
    <w:link w:val="SidefodTegn"/>
    <w:uiPriority w:val="99"/>
    <w:unhideWhenUsed/>
    <w:rsid w:val="005A1F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1F38"/>
  </w:style>
  <w:style w:type="table" w:styleId="Tabel-Gitter">
    <w:name w:val="Table Grid"/>
    <w:basedOn w:val="Tabel-Normal"/>
    <w:uiPriority w:val="39"/>
    <w:rsid w:val="005A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n">
    <w:name w:val="Navn"/>
    <w:basedOn w:val="Normal"/>
    <w:uiPriority w:val="1"/>
    <w:qFormat/>
    <w:rsid w:val="005A1F38"/>
    <w:pPr>
      <w:spacing w:after="0"/>
    </w:pPr>
    <w:rPr>
      <w:rFonts w:cs="Times New Roman"/>
      <w:color w:val="FFFFFF" w:themeColor="background1"/>
      <w:kern w:val="24"/>
      <w:sz w:val="40"/>
      <w:szCs w:val="20"/>
      <w:lang w:eastAsia="da-DK"/>
      <w14:ligatures w14:val="standardContextual"/>
    </w:rPr>
  </w:style>
  <w:style w:type="paragraph" w:styleId="Ingenafstand">
    <w:name w:val="No Spacing"/>
    <w:uiPriority w:val="1"/>
    <w:qFormat/>
    <w:rsid w:val="005A1F38"/>
    <w:pPr>
      <w:spacing w:after="0" w:line="240" w:lineRule="auto"/>
    </w:pPr>
    <w:rPr>
      <w:rFonts w:cs="Times New Roman"/>
      <w:kern w:val="24"/>
      <w:sz w:val="23"/>
      <w:szCs w:val="20"/>
      <w:lang w:eastAsia="da-DK"/>
      <w14:ligatures w14:val="standardContextual"/>
    </w:rPr>
  </w:style>
  <w:style w:type="character" w:customStyle="1" w:styleId="A3">
    <w:name w:val="A3"/>
    <w:uiPriority w:val="99"/>
    <w:rsid w:val="005A1F38"/>
    <w:rPr>
      <w:rFonts w:cs="Gotham"/>
      <w:i/>
      <w:iCs/>
      <w:color w:val="000000"/>
      <w:sz w:val="15"/>
      <w:szCs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27072"/>
    <w:rPr>
      <w:rFonts w:ascii="Tahoma" w:eastAsiaTheme="majorEastAsia" w:hAnsi="Tahoma" w:cstheme="majorBidi"/>
      <w:color w:val="3E762A" w:themeColor="accent1" w:themeShade="BF"/>
      <w:sz w:val="56"/>
      <w:szCs w:val="32"/>
    </w:rPr>
  </w:style>
  <w:style w:type="character" w:styleId="Pladsholdertekst">
    <w:name w:val="Placeholder Text"/>
    <w:basedOn w:val="Standardskrifttypeiafsnit"/>
    <w:uiPriority w:val="99"/>
    <w:semiHidden/>
    <w:rsid w:val="00604967"/>
    <w:rPr>
      <w:color w:val="808080"/>
    </w:rPr>
  </w:style>
  <w:style w:type="character" w:styleId="Hyperlink">
    <w:name w:val="Hyperlink"/>
    <w:basedOn w:val="Standardskrifttypeiafsnit"/>
    <w:uiPriority w:val="99"/>
    <w:unhideWhenUsed/>
    <w:rsid w:val="00604967"/>
    <w:rPr>
      <w:color w:val="6B9F25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E5FD6"/>
    <w:rPr>
      <w:rFonts w:ascii="Tahoma" w:eastAsiaTheme="majorEastAsia" w:hAnsi="Tahoma" w:cstheme="majorBidi"/>
      <w:b/>
      <w:color w:val="3E762A" w:themeColor="accent1" w:themeShade="BF"/>
      <w:kern w:val="24"/>
      <w:sz w:val="26"/>
      <w:szCs w:val="26"/>
      <w:lang w:eastAsia="da-DK"/>
      <w14:ligatures w14:val="standardContextual"/>
    </w:rPr>
  </w:style>
  <w:style w:type="paragraph" w:customStyle="1" w:styleId="Indryk2">
    <w:name w:val="Indryk2"/>
    <w:basedOn w:val="Normal"/>
    <w:link w:val="Indryk2Tegn"/>
    <w:autoRedefine/>
    <w:qFormat/>
    <w:rsid w:val="00721A6F"/>
    <w:pPr>
      <w:spacing w:after="60"/>
      <w:ind w:left="1843" w:hanging="1843"/>
    </w:pPr>
    <w:rPr>
      <w:rFonts w:cs="Times New Roman"/>
      <w:kern w:val="24"/>
      <w:lang w:eastAsia="da-DK"/>
      <w14:ligatures w14:val="standardContextual"/>
    </w:rPr>
  </w:style>
  <w:style w:type="character" w:customStyle="1" w:styleId="Indryk2Tegn">
    <w:name w:val="Indryk2 Tegn"/>
    <w:basedOn w:val="Standardskrifttypeiafsnit"/>
    <w:link w:val="Indryk2"/>
    <w:rsid w:val="00721A6F"/>
    <w:rPr>
      <w:rFonts w:ascii="Tahoma" w:hAnsi="Tahoma" w:cs="Times New Roman"/>
      <w:kern w:val="24"/>
      <w:sz w:val="21"/>
      <w:szCs w:val="21"/>
      <w:lang w:eastAsia="da-DK"/>
      <w14:ligatures w14:val="standardContextual"/>
    </w:rPr>
  </w:style>
  <w:style w:type="paragraph" w:styleId="Listeafsnit">
    <w:name w:val="List Paragraph"/>
    <w:basedOn w:val="Normal"/>
    <w:uiPriority w:val="34"/>
    <w:qFormat/>
    <w:rsid w:val="00F91215"/>
    <w:pPr>
      <w:ind w:left="720"/>
      <w:contextualSpacing/>
    </w:pPr>
  </w:style>
  <w:style w:type="paragraph" w:customStyle="1" w:styleId="Default">
    <w:name w:val="Default"/>
    <w:rsid w:val="001877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"/>
    <w:rsid w:val="001877F0"/>
    <w:pPr>
      <w:tabs>
        <w:tab w:val="clear" w:pos="2679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1877F0"/>
  </w:style>
  <w:style w:type="character" w:customStyle="1" w:styleId="eop">
    <w:name w:val="eop"/>
    <w:basedOn w:val="Standardskrifttypeiafsnit"/>
    <w:rsid w:val="0018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Documents\Brugerdefinerede%20Office-skabeloner\John_Ans&#248;gning_Skabe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C63695746D4F72B077FCFB0D8B55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B0B625-3758-4901-85B2-26C50C84410A}"/>
      </w:docPartPr>
      <w:docPartBody>
        <w:p w:rsidR="001C7BF9" w:rsidRDefault="00ED71B9" w:rsidP="00ED71B9">
          <w:pPr>
            <w:pStyle w:val="7EC63695746D4F72B077FCFB0D8B5535"/>
          </w:pPr>
          <w:r w:rsidRPr="004F661B">
            <w:rPr>
              <w:rStyle w:val="Pladsholdertekst"/>
            </w:rPr>
            <w:t>Klik her for at angive tekst.</w:t>
          </w:r>
        </w:p>
      </w:docPartBody>
    </w:docPart>
    <w:docPart>
      <w:docPartPr>
        <w:name w:val="925828B36D024FCD95FD1FAB054BE3C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5195D62-84DF-40AE-B0FA-4DA70694C307}"/>
      </w:docPartPr>
      <w:docPartBody>
        <w:p w:rsidR="001C7BF9" w:rsidRDefault="00ED71B9" w:rsidP="00ED71B9">
          <w:pPr>
            <w:pStyle w:val="925828B36D024FCD95FD1FAB054BE3C5"/>
          </w:pPr>
          <w:r w:rsidRPr="00490D71">
            <w:rPr>
              <w:i/>
            </w:rPr>
            <w:t>Human Ressource Konsulent</w:t>
          </w:r>
        </w:p>
      </w:docPartBody>
    </w:docPart>
    <w:docPart>
      <w:docPartPr>
        <w:name w:val="80CB64C8BDF445179F9918180BF56FB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7397BFC-E4CE-4763-99F2-59F2891ADB7B}"/>
      </w:docPartPr>
      <w:docPartBody>
        <w:p w:rsidR="001C7BF9" w:rsidRDefault="00ED71B9" w:rsidP="00ED71B9">
          <w:pPr>
            <w:pStyle w:val="80CB64C8BDF445179F9918180BF56FB0"/>
          </w:pPr>
          <w:r>
            <w:t>Spændende Overskrift</w:t>
          </w:r>
        </w:p>
      </w:docPartBody>
    </w:docPart>
    <w:docPart>
      <w:docPartPr>
        <w:name w:val="75330E4483904283B3312DF39038C68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0460ED-3398-44BB-B463-C3C955A95EEA}"/>
      </w:docPartPr>
      <w:docPartBody>
        <w:p w:rsidR="005C4B09" w:rsidRDefault="003E7C6C" w:rsidP="003E7C6C">
          <w:pPr>
            <w:pStyle w:val="75330E4483904283B3312DF39038C68B"/>
          </w:pPr>
          <w:r w:rsidRPr="004F661B">
            <w:rPr>
              <w:rStyle w:val="Pladsholdertekst"/>
            </w:rPr>
            <w:t>Klik her for at angive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9"/>
    <w:rsid w:val="0001295C"/>
    <w:rsid w:val="00030F85"/>
    <w:rsid w:val="001C7BF9"/>
    <w:rsid w:val="002128F1"/>
    <w:rsid w:val="00245456"/>
    <w:rsid w:val="003A5239"/>
    <w:rsid w:val="003E7C6C"/>
    <w:rsid w:val="004372FE"/>
    <w:rsid w:val="005C4B09"/>
    <w:rsid w:val="00804363"/>
    <w:rsid w:val="009604FD"/>
    <w:rsid w:val="00B93064"/>
    <w:rsid w:val="00CD05A3"/>
    <w:rsid w:val="00CF698F"/>
    <w:rsid w:val="00ED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3E7C6C"/>
    <w:rPr>
      <w:color w:val="808080"/>
    </w:rPr>
  </w:style>
  <w:style w:type="paragraph" w:customStyle="1" w:styleId="7EC63695746D4F72B077FCFB0D8B5535">
    <w:name w:val="7EC63695746D4F72B077FCFB0D8B5535"/>
    <w:rsid w:val="00ED71B9"/>
  </w:style>
  <w:style w:type="paragraph" w:customStyle="1" w:styleId="925828B36D024FCD95FD1FAB054BE3C5">
    <w:name w:val="925828B36D024FCD95FD1FAB054BE3C5"/>
    <w:rsid w:val="00ED71B9"/>
  </w:style>
  <w:style w:type="paragraph" w:customStyle="1" w:styleId="80CB64C8BDF445179F9918180BF56FB0">
    <w:name w:val="80CB64C8BDF445179F9918180BF56FB0"/>
    <w:rsid w:val="00ED71B9"/>
  </w:style>
  <w:style w:type="paragraph" w:customStyle="1" w:styleId="75330E4483904283B3312DF39038C68B">
    <w:name w:val="75330E4483904283B3312DF39038C68B"/>
    <w:rsid w:val="003E7C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ø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John_Ansøgning_Skabelon.dotx</Template>
  <TotalTime>829</TotalTime>
  <Pages>5</Pages>
  <Words>882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Petersen</cp:lastModifiedBy>
  <cp:revision>72</cp:revision>
  <cp:lastPrinted>2020-06-07T19:46:00Z</cp:lastPrinted>
  <dcterms:created xsi:type="dcterms:W3CDTF">2019-09-29T08:20:00Z</dcterms:created>
  <dcterms:modified xsi:type="dcterms:W3CDTF">2020-06-07T20:07:00Z</dcterms:modified>
</cp:coreProperties>
</file>