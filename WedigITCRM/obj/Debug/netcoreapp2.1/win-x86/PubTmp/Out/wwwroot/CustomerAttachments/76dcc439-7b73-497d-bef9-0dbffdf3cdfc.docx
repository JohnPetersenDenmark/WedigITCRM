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A520" w14:textId="77777777" w:rsidR="009E342F" w:rsidRPr="00096A8F" w:rsidRDefault="009E342F" w:rsidP="0052550E">
      <w:pPr>
        <w:pStyle w:val="Ingenafstand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A3FF1">
        <w:rPr>
          <w:rFonts w:ascii="Calibri" w:hAnsi="Calibri" w:cs="Calibri"/>
          <w:sz w:val="24"/>
          <w:szCs w:val="24"/>
          <w:lang w:val="en-US"/>
        </w:rPr>
        <w:t>A-Data A/S</w:t>
      </w:r>
    </w:p>
    <w:p w14:paraId="1F88D6DA" w14:textId="6A7A0C34" w:rsidR="0052550E" w:rsidRPr="00947EAA" w:rsidRDefault="00863BBD" w:rsidP="0052550E">
      <w:pPr>
        <w:pStyle w:val="Ingenafstand"/>
        <w:rPr>
          <w:rFonts w:ascii="Calibri" w:hAnsi="Calibri" w:cs="Calibri"/>
          <w:sz w:val="24"/>
          <w:szCs w:val="24"/>
          <w:lang w:val="en-US"/>
        </w:rPr>
      </w:pPr>
      <w:sdt>
        <w:sdtPr>
          <w:rPr>
            <w:rFonts w:ascii="Calibri" w:hAnsi="Calibri" w:cs="Calibri"/>
            <w:sz w:val="24"/>
            <w:szCs w:val="24"/>
            <w:lang w:val="en-US"/>
          </w:rPr>
          <w:alias w:val="Skriv gade og nr."/>
          <w:tag w:val="Skriv gade og nr."/>
          <w:id w:val="-202797000"/>
          <w:placeholder>
            <w:docPart w:val="7EC63695746D4F72B077FCFB0D8B5535"/>
          </w:placeholder>
          <w:text/>
        </w:sdtPr>
        <w:sdtEndPr/>
        <w:sdtContent>
          <w:proofErr w:type="spellStart"/>
          <w:r w:rsidR="009E342F" w:rsidRPr="00947EAA">
            <w:rPr>
              <w:rFonts w:ascii="Calibri" w:hAnsi="Calibri" w:cs="Calibri"/>
              <w:sz w:val="24"/>
              <w:szCs w:val="24"/>
              <w:lang w:val="en-US"/>
            </w:rPr>
            <w:t>Rødovrevej</w:t>
          </w:r>
          <w:proofErr w:type="spellEnd"/>
          <w:r w:rsidR="009E342F" w:rsidRPr="00947EAA">
            <w:rPr>
              <w:rFonts w:ascii="Calibri" w:hAnsi="Calibri" w:cs="Calibri"/>
              <w:sz w:val="24"/>
              <w:szCs w:val="24"/>
              <w:lang w:val="en-US"/>
            </w:rPr>
            <w:t xml:space="preserve"> 253C</w:t>
          </w:r>
        </w:sdtContent>
      </w:sdt>
    </w:p>
    <w:p w14:paraId="5FA73373" w14:textId="57FB23E9" w:rsidR="0052550E" w:rsidRPr="00A21111" w:rsidRDefault="00863BBD" w:rsidP="0052550E">
      <w:pPr>
        <w:pStyle w:val="Ingenafstand"/>
        <w:tabs>
          <w:tab w:val="right" w:pos="9638"/>
        </w:tabs>
        <w:rPr>
          <w:rFonts w:ascii="Tahoma" w:hAnsi="Tahoma" w:cs="Tahoma"/>
          <w:sz w:val="22"/>
          <w:szCs w:val="22"/>
        </w:rPr>
      </w:pPr>
      <w:sdt>
        <w:sdtPr>
          <w:rPr>
            <w:rFonts w:ascii="Calibri" w:hAnsi="Calibri" w:cs="Calibri"/>
            <w:sz w:val="24"/>
            <w:szCs w:val="24"/>
          </w:rPr>
          <w:alias w:val="Skriv postnummer og by"/>
          <w:tag w:val="Skriv postnummer og by"/>
          <w:id w:val="1211540460"/>
          <w:placeholder>
            <w:docPart w:val="7EC63695746D4F72B077FCFB0D8B5535"/>
          </w:placeholder>
          <w:text/>
        </w:sdtPr>
        <w:sdtEndPr/>
        <w:sdtContent>
          <w:r w:rsidR="009E342F" w:rsidRPr="000A3FF1">
            <w:rPr>
              <w:rFonts w:ascii="Calibri" w:hAnsi="Calibri" w:cs="Calibri"/>
              <w:sz w:val="24"/>
              <w:szCs w:val="24"/>
            </w:rPr>
            <w:t>2610 Rødovre</w:t>
          </w:r>
        </w:sdtContent>
      </w:sdt>
      <w:r w:rsidR="0052550E" w:rsidRPr="00A21111">
        <w:rPr>
          <w:rFonts w:ascii="Tahoma" w:hAnsi="Tahoma" w:cs="Tahoma"/>
          <w:sz w:val="22"/>
          <w:szCs w:val="22"/>
        </w:rPr>
        <w:tab/>
      </w:r>
      <w:r w:rsidR="0052550E" w:rsidRPr="00063A54">
        <w:rPr>
          <w:rFonts w:ascii="Calibri" w:hAnsi="Calibri" w:cs="Calibri"/>
          <w:sz w:val="22"/>
          <w:szCs w:val="22"/>
        </w:rPr>
        <w:t xml:space="preserve">Stenløse, den </w:t>
      </w:r>
      <w:r w:rsidR="0052550E" w:rsidRPr="00063A54">
        <w:rPr>
          <w:rFonts w:ascii="Calibri" w:hAnsi="Calibri" w:cs="Calibri"/>
          <w:sz w:val="22"/>
          <w:szCs w:val="22"/>
        </w:rPr>
        <w:fldChar w:fldCharType="begin"/>
      </w:r>
      <w:r w:rsidR="0052550E" w:rsidRPr="00063A54">
        <w:rPr>
          <w:rFonts w:ascii="Calibri" w:hAnsi="Calibri" w:cs="Calibri"/>
          <w:sz w:val="22"/>
          <w:szCs w:val="22"/>
        </w:rPr>
        <w:instrText xml:space="preserve"> TIME \@ "d. MMMM yyyy" </w:instrText>
      </w:r>
      <w:r w:rsidR="0052550E" w:rsidRPr="00063A54">
        <w:rPr>
          <w:rFonts w:ascii="Calibri" w:hAnsi="Calibri" w:cs="Calibri"/>
          <w:sz w:val="22"/>
          <w:szCs w:val="22"/>
        </w:rPr>
        <w:fldChar w:fldCharType="separate"/>
      </w:r>
      <w:r w:rsidR="00812C83">
        <w:rPr>
          <w:rFonts w:ascii="Calibri" w:hAnsi="Calibri" w:cs="Calibri"/>
          <w:noProof/>
          <w:sz w:val="22"/>
          <w:szCs w:val="22"/>
        </w:rPr>
        <w:t>16. februar 2020</w:t>
      </w:r>
      <w:r w:rsidR="0052550E" w:rsidRPr="00063A54">
        <w:rPr>
          <w:rFonts w:ascii="Calibri" w:hAnsi="Calibri" w:cs="Calibri"/>
          <w:sz w:val="22"/>
          <w:szCs w:val="22"/>
        </w:rPr>
        <w:fldChar w:fldCharType="end"/>
      </w:r>
    </w:p>
    <w:p w14:paraId="5F3A6899" w14:textId="15746886" w:rsidR="0052550E" w:rsidRPr="00063A54" w:rsidRDefault="0052550E" w:rsidP="009E342F">
      <w:pPr>
        <w:pStyle w:val="Ingenafstand"/>
        <w:spacing w:before="120"/>
        <w:rPr>
          <w:rFonts w:ascii="Calibri" w:hAnsi="Calibri" w:cs="Calibri"/>
          <w:sz w:val="24"/>
          <w:szCs w:val="24"/>
        </w:rPr>
      </w:pPr>
      <w:r w:rsidRPr="00063A54">
        <w:rPr>
          <w:rFonts w:ascii="Calibri" w:hAnsi="Calibri" w:cs="Calibri"/>
          <w:i/>
          <w:sz w:val="24"/>
          <w:szCs w:val="24"/>
        </w:rPr>
        <w:t xml:space="preserve">Ansøgning til stillingen </w:t>
      </w:r>
      <w:r w:rsidR="009E342F" w:rsidRPr="00063A54">
        <w:rPr>
          <w:rFonts w:ascii="Calibri" w:hAnsi="Calibri" w:cs="Calibri"/>
          <w:i/>
          <w:sz w:val="24"/>
          <w:szCs w:val="24"/>
        </w:rPr>
        <w:t>”Passioneret softwareudvikler”</w:t>
      </w:r>
    </w:p>
    <w:p w14:paraId="5ECBAB4B" w14:textId="77777777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071CF23" w14:textId="48035BBE" w:rsidR="0052550E" w:rsidRPr="00063A54" w:rsidRDefault="00863BBD" w:rsidP="0052550E">
      <w:pPr>
        <w:pStyle w:val="Overskrift1"/>
        <w:rPr>
          <w:rFonts w:ascii="Calibri" w:hAnsi="Calibri" w:cs="Calibri"/>
          <w:sz w:val="36"/>
          <w:szCs w:val="36"/>
        </w:rPr>
      </w:pPr>
      <w:sdt>
        <w:sdtPr>
          <w:rPr>
            <w:rFonts w:ascii="Calibri" w:hAnsi="Calibri" w:cs="Calibri"/>
            <w:sz w:val="36"/>
            <w:szCs w:val="36"/>
          </w:rPr>
          <w:alias w:val="Skriv overskrift"/>
          <w:tag w:val="Skriv overskrift"/>
          <w:id w:val="-1440905584"/>
          <w:placeholder>
            <w:docPart w:val="80CB64C8BDF445179F9918180BF56FB0"/>
          </w:placeholder>
        </w:sdtPr>
        <w:sdtEndPr/>
        <w:sdtContent>
          <w:r w:rsidR="00D74066">
            <w:rPr>
              <w:rFonts w:ascii="Calibri" w:hAnsi="Calibri" w:cs="Calibri"/>
              <w:sz w:val="36"/>
              <w:szCs w:val="36"/>
            </w:rPr>
            <w:t xml:space="preserve">Få robusthed </w:t>
          </w:r>
          <w:r w:rsidR="00F62CCE">
            <w:rPr>
              <w:rFonts w:ascii="Calibri" w:hAnsi="Calibri" w:cs="Calibri"/>
              <w:sz w:val="36"/>
              <w:szCs w:val="36"/>
            </w:rPr>
            <w:t>i jeres systemer</w:t>
          </w:r>
        </w:sdtContent>
      </w:sdt>
    </w:p>
    <w:p w14:paraId="6FC718E2" w14:textId="074C9374" w:rsidR="00947EAA" w:rsidRPr="00947EAA" w:rsidRDefault="00947EAA" w:rsidP="004158B9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 xml:space="preserve">Jeg vil finde det yderst motiverende at arbejde i </w:t>
      </w:r>
      <w:r w:rsidR="00D74066">
        <w:rPr>
          <w:rFonts w:ascii="Calibri" w:hAnsi="Calibri" w:cs="Calibri"/>
          <w:sz w:val="22"/>
          <w:szCs w:val="22"/>
        </w:rPr>
        <w:t>A-Data</w:t>
      </w:r>
      <w:r w:rsidRPr="003024F2">
        <w:rPr>
          <w:rFonts w:asciiTheme="minorHAnsi" w:hAnsiTheme="minorHAnsi" w:cstheme="minorHAnsi"/>
          <w:sz w:val="22"/>
          <w:szCs w:val="22"/>
        </w:rPr>
        <w:t xml:space="preserve">, som jeg anser for at være </w:t>
      </w:r>
      <w:r>
        <w:rPr>
          <w:rFonts w:asciiTheme="minorHAnsi" w:hAnsiTheme="minorHAnsi" w:cstheme="minorHAnsi"/>
          <w:sz w:val="22"/>
          <w:szCs w:val="22"/>
        </w:rPr>
        <w:t xml:space="preserve">topprofessionel organisation. </w:t>
      </w:r>
      <w:r w:rsidRPr="003024F2">
        <w:rPr>
          <w:rFonts w:asciiTheme="minorHAnsi" w:hAnsiTheme="minorHAnsi" w:cstheme="minorHAnsi"/>
          <w:sz w:val="22"/>
          <w:szCs w:val="22"/>
        </w:rPr>
        <w:t xml:space="preserve">Jeg vil gerne bidrage med at udvikle og vedligeholde </w:t>
      </w:r>
      <w:r w:rsidR="00D74066">
        <w:rPr>
          <w:rFonts w:ascii="Calibri" w:hAnsi="Calibri" w:cs="Calibri"/>
          <w:sz w:val="22"/>
          <w:szCs w:val="22"/>
        </w:rPr>
        <w:t>A-</w:t>
      </w:r>
      <w:proofErr w:type="spellStart"/>
      <w:r w:rsidR="00D74066">
        <w:rPr>
          <w:rFonts w:ascii="Calibri" w:hAnsi="Calibri" w:cs="Calibri"/>
          <w:sz w:val="22"/>
          <w:szCs w:val="22"/>
        </w:rPr>
        <w:t>Data’s</w:t>
      </w:r>
      <w:proofErr w:type="spellEnd"/>
      <w:r w:rsidR="00D74066" w:rsidRPr="00063A54">
        <w:rPr>
          <w:rFonts w:ascii="Calibri" w:hAnsi="Calibri" w:cs="Calibri"/>
          <w:sz w:val="22"/>
          <w:szCs w:val="22"/>
        </w:rPr>
        <w:t xml:space="preserve"> </w:t>
      </w:r>
      <w:r w:rsidRPr="003024F2">
        <w:rPr>
          <w:rFonts w:asciiTheme="minorHAnsi" w:hAnsiTheme="minorHAnsi" w:cstheme="minorHAnsi"/>
          <w:sz w:val="22"/>
          <w:szCs w:val="22"/>
        </w:rPr>
        <w:t xml:space="preserve">backend applikationer og integrationen imellem.  Jeg tilbyder: </w:t>
      </w:r>
    </w:p>
    <w:p w14:paraId="58ABD7A6" w14:textId="77777777" w:rsidR="004158B9" w:rsidRPr="00063A54" w:rsidRDefault="004158B9" w:rsidP="004158B9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Mere end 25 års udvikling</w:t>
      </w:r>
      <w:bookmarkStart w:id="0" w:name="_GoBack"/>
      <w:bookmarkEnd w:id="0"/>
      <w:r w:rsidRPr="00063A54">
        <w:rPr>
          <w:rFonts w:ascii="Calibri" w:hAnsi="Calibri" w:cs="Calibri"/>
          <w:sz w:val="22"/>
          <w:szCs w:val="22"/>
        </w:rPr>
        <w:t>serfaring</w:t>
      </w:r>
    </w:p>
    <w:p w14:paraId="616E1F18" w14:textId="209C2517" w:rsidR="004158B9" w:rsidRPr="00063A54" w:rsidRDefault="004158B9" w:rsidP="004158B9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Mere end 10 års konsulenterfaring</w:t>
      </w:r>
    </w:p>
    <w:p w14:paraId="47F389E7" w14:textId="77777777" w:rsidR="00B007F8" w:rsidRPr="00063A54" w:rsidRDefault="00B007F8" w:rsidP="00B007F8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Backend-udvikling i ASP.NET og ASP.NET Core</w:t>
      </w:r>
    </w:p>
    <w:p w14:paraId="64FE2E5E" w14:textId="36B508B5" w:rsidR="00B007F8" w:rsidRPr="00063A54" w:rsidRDefault="00B007F8" w:rsidP="00B007F8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Frontend-udvikling i HTML, JavaScript, jQuery, Bootstrap og CSS.</w:t>
      </w:r>
    </w:p>
    <w:p w14:paraId="5A1BCCFD" w14:textId="3ED52BD3" w:rsidR="00B473B8" w:rsidRPr="00063A54" w:rsidRDefault="00B473B8" w:rsidP="00B007F8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SQL</w:t>
      </w:r>
      <w:r w:rsidR="00736369" w:rsidRPr="00063A54">
        <w:rPr>
          <w:rFonts w:ascii="Calibri" w:hAnsi="Calibri" w:cs="Calibri"/>
          <w:sz w:val="22"/>
          <w:szCs w:val="22"/>
        </w:rPr>
        <w:t>, webservices</w:t>
      </w:r>
      <w:r w:rsidR="008D7447" w:rsidRPr="00063A54">
        <w:rPr>
          <w:rFonts w:ascii="Calibri" w:hAnsi="Calibri" w:cs="Calibri"/>
          <w:sz w:val="22"/>
          <w:szCs w:val="22"/>
        </w:rPr>
        <w:t xml:space="preserve"> og REST</w:t>
      </w:r>
    </w:p>
    <w:p w14:paraId="6D1D0895" w14:textId="77777777" w:rsidR="00E17BDA" w:rsidRPr="00063A54" w:rsidRDefault="00E17BDA" w:rsidP="00E17BDA">
      <w:pPr>
        <w:pStyle w:val="Listeafsnit"/>
        <w:ind w:left="2268"/>
        <w:rPr>
          <w:rFonts w:ascii="Calibri" w:hAnsi="Calibri" w:cs="Calibri"/>
          <w:sz w:val="22"/>
          <w:szCs w:val="22"/>
        </w:rPr>
      </w:pPr>
    </w:p>
    <w:p w14:paraId="0DDF2016" w14:textId="19847A55" w:rsidR="00E17BDA" w:rsidRPr="00063A54" w:rsidRDefault="00E17BDA" w:rsidP="00E17BDA">
      <w:p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 xml:space="preserve">I jobbet som </w:t>
      </w:r>
      <w:r w:rsidR="00096A8F">
        <w:rPr>
          <w:rFonts w:ascii="Calibri" w:hAnsi="Calibri" w:cs="Calibri"/>
          <w:sz w:val="22"/>
          <w:szCs w:val="22"/>
        </w:rPr>
        <w:t>software</w:t>
      </w:r>
      <w:r w:rsidR="00A719B5" w:rsidRPr="00063A54">
        <w:rPr>
          <w:rFonts w:ascii="Calibri" w:hAnsi="Calibri" w:cs="Calibri"/>
          <w:sz w:val="22"/>
          <w:szCs w:val="22"/>
        </w:rPr>
        <w:t xml:space="preserve">udvikler hos </w:t>
      </w:r>
      <w:r w:rsidR="00096A8F">
        <w:rPr>
          <w:rFonts w:ascii="Calibri" w:hAnsi="Calibri" w:cs="Calibri"/>
          <w:sz w:val="22"/>
          <w:szCs w:val="22"/>
        </w:rPr>
        <w:t>A-Data</w:t>
      </w:r>
      <w:r w:rsidRPr="00063A54">
        <w:rPr>
          <w:rFonts w:ascii="Calibri" w:hAnsi="Calibri" w:cs="Calibri"/>
          <w:sz w:val="22"/>
          <w:szCs w:val="22"/>
        </w:rPr>
        <w:t xml:space="preserve">, kan jeg bidrage med en stærk og solid erfaring inden for systemudvikling. Efter mange år i konsulent-branchen evner jeg at hurtigt sætte mig ind i komplekse forretningsgange, og få det afspejlet i systemerne. </w:t>
      </w:r>
      <w:r w:rsidR="00F71830" w:rsidRPr="00063A54">
        <w:rPr>
          <w:rFonts w:ascii="Calibri" w:hAnsi="Calibri" w:cs="Calibri"/>
          <w:sz w:val="22"/>
          <w:szCs w:val="22"/>
        </w:rPr>
        <w:t xml:space="preserve"> </w:t>
      </w:r>
      <w:r w:rsidR="00736369" w:rsidRPr="00063A54">
        <w:rPr>
          <w:rFonts w:ascii="Calibri" w:hAnsi="Calibri" w:cs="Calibri"/>
          <w:sz w:val="22"/>
          <w:szCs w:val="22"/>
        </w:rPr>
        <w:t>Jeg kan tilbyde at være med fra ide til løsningen er implementeret.</w:t>
      </w:r>
      <w:r w:rsidR="00607B2A">
        <w:rPr>
          <w:rFonts w:ascii="Calibri" w:hAnsi="Calibri" w:cs="Calibri"/>
          <w:sz w:val="22"/>
          <w:szCs w:val="22"/>
        </w:rPr>
        <w:t xml:space="preserve"> Jeg ser en mulighed</w:t>
      </w:r>
      <w:r w:rsidR="00096A8F">
        <w:rPr>
          <w:rFonts w:ascii="Calibri" w:hAnsi="Calibri" w:cs="Calibri"/>
          <w:sz w:val="22"/>
          <w:szCs w:val="22"/>
        </w:rPr>
        <w:t>,</w:t>
      </w:r>
      <w:r w:rsidR="00607B2A">
        <w:rPr>
          <w:rFonts w:ascii="Calibri" w:hAnsi="Calibri" w:cs="Calibri"/>
          <w:sz w:val="22"/>
          <w:szCs w:val="22"/>
        </w:rPr>
        <w:t xml:space="preserve"> for at flytte applikationerne eller dele heraf til en webbaseret løsning</w:t>
      </w:r>
      <w:r w:rsidR="00096A8F">
        <w:rPr>
          <w:rFonts w:ascii="Calibri" w:hAnsi="Calibri" w:cs="Calibri"/>
          <w:sz w:val="22"/>
          <w:szCs w:val="22"/>
        </w:rPr>
        <w:t>.</w:t>
      </w:r>
    </w:p>
    <w:p w14:paraId="43DEAB75" w14:textId="77777777" w:rsidR="00E17BDA" w:rsidRPr="00063A54" w:rsidRDefault="00E17BDA" w:rsidP="00E17BDA">
      <w:pPr>
        <w:rPr>
          <w:rFonts w:ascii="Calibri" w:hAnsi="Calibri" w:cs="Calibri"/>
          <w:sz w:val="22"/>
          <w:szCs w:val="22"/>
        </w:rPr>
      </w:pPr>
    </w:p>
    <w:p w14:paraId="50647B93" w14:textId="04E65C10" w:rsidR="00E17BDA" w:rsidRPr="00063A54" w:rsidRDefault="00285D5D" w:rsidP="00E17BDA">
      <w:p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 xml:space="preserve">Kaffe og en god dialog </w:t>
      </w:r>
      <w:r w:rsidR="00EC0824" w:rsidRPr="00063A54">
        <w:rPr>
          <w:rFonts w:ascii="Calibri" w:hAnsi="Calibri" w:cs="Calibri"/>
          <w:sz w:val="22"/>
          <w:szCs w:val="22"/>
        </w:rPr>
        <w:t xml:space="preserve">er lige mig. Det sikrer sig at alle er på samme side i bogen. Med </w:t>
      </w:r>
      <w:r w:rsidR="00E17BDA" w:rsidRPr="00063A54">
        <w:rPr>
          <w:rFonts w:ascii="Calibri" w:hAnsi="Calibri" w:cs="Calibri"/>
          <w:sz w:val="22"/>
          <w:szCs w:val="22"/>
        </w:rPr>
        <w:t xml:space="preserve">mig som </w:t>
      </w:r>
      <w:r w:rsidR="00063A54">
        <w:rPr>
          <w:rFonts w:ascii="Calibri" w:hAnsi="Calibri" w:cs="Calibri"/>
          <w:sz w:val="22"/>
          <w:szCs w:val="22"/>
        </w:rPr>
        <w:t>A-</w:t>
      </w:r>
      <w:proofErr w:type="spellStart"/>
      <w:r w:rsidR="00063A54">
        <w:rPr>
          <w:rFonts w:ascii="Calibri" w:hAnsi="Calibri" w:cs="Calibri"/>
          <w:sz w:val="22"/>
          <w:szCs w:val="22"/>
        </w:rPr>
        <w:t>Data’s</w:t>
      </w:r>
      <w:proofErr w:type="spellEnd"/>
      <w:r w:rsidR="004F3E24" w:rsidRPr="00063A54">
        <w:rPr>
          <w:rFonts w:ascii="Calibri" w:hAnsi="Calibri" w:cs="Calibri"/>
          <w:sz w:val="22"/>
          <w:szCs w:val="22"/>
        </w:rPr>
        <w:t xml:space="preserve"> </w:t>
      </w:r>
      <w:r w:rsidR="00E17BDA" w:rsidRPr="00063A54">
        <w:rPr>
          <w:rFonts w:ascii="Calibri" w:hAnsi="Calibri" w:cs="Calibri"/>
          <w:sz w:val="22"/>
          <w:szCs w:val="22"/>
        </w:rPr>
        <w:t xml:space="preserve">nye </w:t>
      </w:r>
      <w:r w:rsidR="00063A54">
        <w:rPr>
          <w:rFonts w:ascii="Calibri" w:hAnsi="Calibri" w:cs="Calibri"/>
          <w:sz w:val="22"/>
          <w:szCs w:val="22"/>
        </w:rPr>
        <w:t>softwareudvikler</w:t>
      </w:r>
      <w:r w:rsidR="00E17BDA" w:rsidRPr="00063A54">
        <w:rPr>
          <w:rFonts w:ascii="Calibri" w:hAnsi="Calibri" w:cs="Calibri"/>
          <w:sz w:val="22"/>
          <w:szCs w:val="22"/>
        </w:rPr>
        <w:t>, vil I få en robust og kreativ person</w:t>
      </w:r>
      <w:r w:rsidR="00736369" w:rsidRPr="00063A54">
        <w:rPr>
          <w:rFonts w:ascii="Calibri" w:hAnsi="Calibri" w:cs="Calibri"/>
          <w:sz w:val="22"/>
          <w:szCs w:val="22"/>
        </w:rPr>
        <w:t xml:space="preserve"> der kan begå sig på alle niveauer i </w:t>
      </w:r>
      <w:r w:rsidR="00130A59" w:rsidRPr="00063A54">
        <w:rPr>
          <w:rFonts w:ascii="Calibri" w:hAnsi="Calibri" w:cs="Calibri"/>
          <w:sz w:val="22"/>
          <w:szCs w:val="22"/>
        </w:rPr>
        <w:t>jeres</w:t>
      </w:r>
      <w:r w:rsidR="00736369" w:rsidRPr="00063A54">
        <w:rPr>
          <w:rFonts w:ascii="Calibri" w:hAnsi="Calibri" w:cs="Calibri"/>
          <w:sz w:val="22"/>
          <w:szCs w:val="22"/>
        </w:rPr>
        <w:t xml:space="preserve"> organisation.</w:t>
      </w:r>
      <w:r w:rsidR="00E17BDA" w:rsidRPr="00063A54">
        <w:rPr>
          <w:rFonts w:ascii="Calibri" w:hAnsi="Calibri" w:cs="Calibri"/>
          <w:sz w:val="22"/>
          <w:szCs w:val="22"/>
        </w:rPr>
        <w:t xml:space="preserve"> Samtidigt får I en kollega der deltager i sparring og det sociale i afdelingen.</w:t>
      </w:r>
      <w:r w:rsidR="00DE1A51" w:rsidRPr="00063A54">
        <w:rPr>
          <w:rFonts w:ascii="Calibri" w:hAnsi="Calibri" w:cs="Calibri"/>
          <w:sz w:val="22"/>
          <w:szCs w:val="22"/>
        </w:rPr>
        <w:t xml:space="preserve"> Jeg er altid faglig nysgerrig</w:t>
      </w:r>
      <w:r w:rsidR="005857A7" w:rsidRPr="00063A54">
        <w:rPr>
          <w:rFonts w:ascii="Calibri" w:hAnsi="Calibri" w:cs="Calibri"/>
          <w:sz w:val="22"/>
          <w:szCs w:val="22"/>
        </w:rPr>
        <w:t>,</w:t>
      </w:r>
      <w:r w:rsidR="00DE1A51" w:rsidRPr="00063A54">
        <w:rPr>
          <w:rFonts w:ascii="Calibri" w:hAnsi="Calibri" w:cs="Calibri"/>
          <w:sz w:val="22"/>
          <w:szCs w:val="22"/>
        </w:rPr>
        <w:t xml:space="preserve"> og er i min fritid ved at lære: Azure, Docker og Kubernetes.</w:t>
      </w:r>
      <w:r w:rsidR="00AD6C59" w:rsidRPr="00063A54">
        <w:rPr>
          <w:rFonts w:ascii="Calibri" w:hAnsi="Calibri" w:cs="Calibri"/>
          <w:sz w:val="22"/>
          <w:szCs w:val="22"/>
        </w:rPr>
        <w:t xml:space="preserve"> Jeg er en ældre herre men er på ingen måde gået i stå og elsker at udvikle mig fagligt og personligt. </w:t>
      </w:r>
    </w:p>
    <w:p w14:paraId="39E58899" w14:textId="77777777" w:rsidR="00E17BDA" w:rsidRPr="00063A54" w:rsidRDefault="00E17BDA" w:rsidP="00E17BDA">
      <w:pPr>
        <w:rPr>
          <w:rFonts w:ascii="Calibri" w:hAnsi="Calibri" w:cs="Calibri"/>
          <w:sz w:val="22"/>
          <w:szCs w:val="22"/>
        </w:rPr>
      </w:pPr>
    </w:p>
    <w:p w14:paraId="35B63963" w14:textId="7FF5A4EB" w:rsidR="00E17BDA" w:rsidRPr="00063A54" w:rsidRDefault="003179B0" w:rsidP="00E17BDA">
      <w:p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 xml:space="preserve">Hvis I giver kaffe, så kommer jeg gerne og </w:t>
      </w:r>
      <w:r w:rsidR="00E17BDA" w:rsidRPr="00063A54">
        <w:rPr>
          <w:rFonts w:ascii="Calibri" w:hAnsi="Calibri" w:cs="Calibri"/>
          <w:sz w:val="22"/>
          <w:szCs w:val="22"/>
        </w:rPr>
        <w:t>uddybe</w:t>
      </w:r>
      <w:r w:rsidRPr="00063A54">
        <w:rPr>
          <w:rFonts w:ascii="Calibri" w:hAnsi="Calibri" w:cs="Calibri"/>
          <w:sz w:val="22"/>
          <w:szCs w:val="22"/>
        </w:rPr>
        <w:t>r</w:t>
      </w:r>
      <w:r w:rsidR="00E17BDA" w:rsidRPr="00063A54">
        <w:rPr>
          <w:rFonts w:ascii="Calibri" w:hAnsi="Calibri" w:cs="Calibri"/>
          <w:sz w:val="22"/>
          <w:szCs w:val="22"/>
        </w:rPr>
        <w:t xml:space="preserve"> min ansøgning og CV.</w:t>
      </w:r>
    </w:p>
    <w:p w14:paraId="2AC462B5" w14:textId="77777777" w:rsidR="00E17BDA" w:rsidRPr="00063A54" w:rsidRDefault="00E17BDA" w:rsidP="00E17BDA">
      <w:pPr>
        <w:rPr>
          <w:rFonts w:ascii="Calibri" w:hAnsi="Calibri" w:cs="Calibri"/>
          <w:sz w:val="22"/>
          <w:szCs w:val="22"/>
        </w:rPr>
      </w:pPr>
      <w:r w:rsidRPr="00063A54">
        <w:rPr>
          <w:rFonts w:ascii="Calibri" w:hAnsi="Calibri" w:cs="Calibri"/>
          <w:sz w:val="22"/>
          <w:szCs w:val="22"/>
        </w:rPr>
        <w:t>Mit CV findes fra side 2 og fremefter i denne ansøgning.</w:t>
      </w:r>
    </w:p>
    <w:p w14:paraId="4B0B882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</w:p>
    <w:p w14:paraId="147233AE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</w:p>
    <w:p w14:paraId="7C355DF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  <w:r w:rsidRPr="002750FA">
        <w:rPr>
          <w:rFonts w:ascii="Calibri" w:hAnsi="Calibri" w:cs="Calibri"/>
          <w:sz w:val="22"/>
          <w:szCs w:val="22"/>
        </w:rPr>
        <w:t>Med venlig hilsen</w:t>
      </w:r>
    </w:p>
    <w:sdt>
      <w:sdtPr>
        <w:rPr>
          <w:rFonts w:ascii="Calibri" w:hAnsi="Calibri" w:cs="Calibri"/>
          <w:sz w:val="22"/>
          <w:szCs w:val="22"/>
        </w:rPr>
        <w:alias w:val="Skriv navn"/>
        <w:tag w:val="Skriv navn"/>
        <w:id w:val="1957906640"/>
        <w:placeholder>
          <w:docPart w:val="75330E4483904283B3312DF39038C68B"/>
        </w:placeholder>
        <w:text/>
      </w:sdtPr>
      <w:sdtEndPr/>
      <w:sdtContent>
        <w:p w14:paraId="2661EE8C" w14:textId="77777777" w:rsidR="00E17BDA" w:rsidRPr="002750FA" w:rsidRDefault="00E17BDA" w:rsidP="00E17BDA">
          <w:pPr>
            <w:rPr>
              <w:rFonts w:ascii="Calibri" w:hAnsi="Calibri" w:cs="Calibri"/>
              <w:sz w:val="22"/>
              <w:szCs w:val="22"/>
            </w:rPr>
          </w:pPr>
          <w:r w:rsidRPr="002750FA">
            <w:rPr>
              <w:rFonts w:ascii="Calibri" w:hAnsi="Calibri" w:cs="Calibri"/>
              <w:sz w:val="22"/>
              <w:szCs w:val="22"/>
            </w:rPr>
            <w:t>John Petersen</w:t>
          </w:r>
        </w:p>
      </w:sdtContent>
    </w:sdt>
    <w:p w14:paraId="75C728E7" w14:textId="77777777" w:rsidR="0052550E" w:rsidRPr="00A21111" w:rsidRDefault="0052550E" w:rsidP="0052550E"/>
    <w:p w14:paraId="5957A6FB" w14:textId="4F116C48" w:rsidR="009E58E3" w:rsidRDefault="009E58E3">
      <w:pPr>
        <w:tabs>
          <w:tab w:val="clear" w:pos="2679"/>
        </w:tabs>
        <w:spacing w:before="0" w:after="160" w:line="259" w:lineRule="auto"/>
        <w:jc w:val="left"/>
        <w:rPr>
          <w:rFonts w:eastAsiaTheme="majorEastAsia" w:cstheme="majorBidi"/>
          <w:b/>
          <w:color w:val="3E762A" w:themeColor="accent1" w:themeShade="BF"/>
          <w:kern w:val="24"/>
          <w:sz w:val="26"/>
          <w:szCs w:val="26"/>
          <w:lang w:eastAsia="da-DK"/>
          <w14:ligatures w14:val="standardContextual"/>
        </w:rPr>
      </w:pPr>
    </w:p>
    <w:p w14:paraId="6A88EFDC" w14:textId="69AE2894" w:rsidR="001877F0" w:rsidRPr="00295777" w:rsidRDefault="001877F0" w:rsidP="001877F0">
      <w:pPr>
        <w:pStyle w:val="Overskrift2"/>
        <w:spacing w:before="0"/>
      </w:pPr>
      <w:r w:rsidRPr="00184D31">
        <w:lastRenderedPageBreak/>
        <w:t>Resumé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877F0" w:rsidRPr="0017169B" w14:paraId="46BBB1D6" w14:textId="77777777" w:rsidTr="003709F8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C68E" w14:textId="77777777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</w:p>
          <w:p w14:paraId="5BDC042F" w14:textId="5770F9F2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  <w:r w:rsidRPr="6E96F812">
              <w:rPr>
                <w:rFonts w:ascii="Calibri" w:hAnsi="Calibri" w:cs="Arial"/>
                <w:sz w:val="22"/>
                <w:szCs w:val="22"/>
              </w:rPr>
              <w:t xml:space="preserve">Med mere end </w:t>
            </w:r>
            <w:r>
              <w:rPr>
                <w:rFonts w:ascii="Calibri" w:hAnsi="Calibri" w:cs="Arial"/>
                <w:sz w:val="22"/>
                <w:szCs w:val="22"/>
              </w:rPr>
              <w:t>3</w:t>
            </w:r>
            <w:r w:rsidRPr="6E96F812">
              <w:rPr>
                <w:rFonts w:ascii="Calibri" w:hAnsi="Calibri" w:cs="Arial"/>
                <w:sz w:val="22"/>
                <w:szCs w:val="22"/>
              </w:rPr>
              <w:t>0 års erfaring med systemudvikling er jeg blevet faglig stærk i: Analyse, design, pro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>gram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>me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 xml:space="preserve">ring, test og implementering. Disse discipliner har jeg udført i mange forskellige typer systemer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og </w:t>
            </w:r>
            <w:r w:rsidRPr="6E96F812">
              <w:rPr>
                <w:rFonts w:ascii="Calibri" w:hAnsi="Calibri" w:cs="Arial"/>
                <w:sz w:val="22"/>
                <w:szCs w:val="22"/>
              </w:rPr>
              <w:t>på for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 xml:space="preserve">skellige platforme. Jeg har b.la. programmeret Java, C# og C.  Jeg brænder for at arbejde med udvikling. I mit fremtidige job vil jeg forsat meget gerne arbejde </w:t>
            </w:r>
            <w:r w:rsidR="00EA3665">
              <w:rPr>
                <w:rFonts w:ascii="Calibri" w:hAnsi="Calibri" w:cs="Arial"/>
                <w:sz w:val="22"/>
                <w:szCs w:val="22"/>
              </w:rPr>
              <w:t xml:space="preserve">med </w:t>
            </w:r>
            <w:r w:rsidRPr="6E96F812">
              <w:rPr>
                <w:rFonts w:ascii="Calibri" w:hAnsi="Calibri" w:cs="Arial"/>
                <w:sz w:val="22"/>
                <w:szCs w:val="22"/>
              </w:rPr>
              <w:t>systemudvikling</w:t>
            </w:r>
            <w:r w:rsidR="00EA3665">
              <w:rPr>
                <w:rFonts w:ascii="Calibri" w:hAnsi="Calibri" w:cs="Arial"/>
                <w:sz w:val="22"/>
                <w:szCs w:val="22"/>
              </w:rPr>
              <w:t xml:space="preserve"> i et</w:t>
            </w:r>
            <w:r w:rsidR="00F6414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A3665">
              <w:rPr>
                <w:rFonts w:ascii="Calibri" w:hAnsi="Calibri" w:cs="Arial"/>
                <w:sz w:val="22"/>
                <w:szCs w:val="22"/>
              </w:rPr>
              <w:t>.NET miljø.</w:t>
            </w:r>
          </w:p>
          <w:p w14:paraId="22996DAC" w14:textId="77777777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</w:p>
          <w:p w14:paraId="731116DB" w14:textId="77777777" w:rsidR="001877F0" w:rsidRPr="002730A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 xml:space="preserve">Som person er jeg ekstrovert og får mit drive og min energi i dialog med kolleger og </w:t>
            </w:r>
            <w:r>
              <w:rPr>
                <w:rFonts w:ascii="Calibri" w:hAnsi="Calibri" w:cs="Arial"/>
                <w:sz w:val="22"/>
                <w:szCs w:val="22"/>
              </w:rPr>
              <w:t>brugere</w:t>
            </w:r>
            <w:r w:rsidRPr="002730A0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1A6B250" w14:textId="77777777" w:rsidR="001877F0" w:rsidRDefault="001877F0" w:rsidP="003709F8">
            <w:pPr>
              <w:pStyle w:val="Default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Jeg strukturerer mine opgaver og sætter en ære i at overholde deadlines uden at gå på kompromis med kvaliteten. Jeg er kendt for at:</w:t>
            </w:r>
          </w:p>
          <w:p w14:paraId="2313907D" w14:textId="77777777" w:rsidR="001877F0" w:rsidRPr="002730A0" w:rsidRDefault="001877F0" w:rsidP="003709F8">
            <w:pPr>
              <w:pStyle w:val="Default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409AD4C4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Være meget vedholdende og har ry for at være en problemknuser.</w:t>
            </w:r>
          </w:p>
          <w:p w14:paraId="0EE13660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Være udadvendt og får min arbejdsglæde og energi ved kommunikation med andre mennesker.</w:t>
            </w:r>
          </w:p>
          <w:p w14:paraId="70EFCC2D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Have naturligt let til smil hvilket gør at jeg let falder ind i sociale sammenhænge.</w:t>
            </w:r>
          </w:p>
          <w:p w14:paraId="3A78C93E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Arbejde godt i såvel team som selvstændigt.</w:t>
            </w:r>
          </w:p>
          <w:p w14:paraId="46CD22C5" w14:textId="77777777" w:rsidR="001877F0" w:rsidRPr="00430E2A" w:rsidRDefault="001877F0" w:rsidP="003709F8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4D7627" w14:textId="478727D8" w:rsidR="001877F0" w:rsidRDefault="001877F0" w:rsidP="001877F0">
      <w:pPr>
        <w:pStyle w:val="Overskrift2"/>
        <w:spacing w:before="0"/>
      </w:pPr>
    </w:p>
    <w:p w14:paraId="66B5202E" w14:textId="7093D2EF" w:rsidR="006A46E7" w:rsidRPr="00295777" w:rsidRDefault="00496A25" w:rsidP="006A46E7">
      <w:pPr>
        <w:pStyle w:val="Overskrift2"/>
        <w:spacing w:before="0"/>
      </w:pPr>
      <w:r>
        <w:t>Mine ambitioner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A46E7" w:rsidRPr="0017169B" w14:paraId="5CF6E6F4" w14:textId="77777777" w:rsidTr="005072DA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6EE2" w14:textId="77777777" w:rsidR="006A46E7" w:rsidRPr="008D7447" w:rsidRDefault="006A46E7" w:rsidP="005072DA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B1DF8C" w14:textId="515AE178" w:rsidR="006A46E7" w:rsidRPr="008D7447" w:rsidRDefault="003519ED" w:rsidP="003519ED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Jeg går aldrig i stå. De sidste </w:t>
            </w:r>
            <w:r w:rsidR="002E1D3D" w:rsidRPr="008D744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 måneder har jeg kastet mig over ASP.NET Core og har udviklet en applikation med en underliggende SQL-database. Jeg afvikler den på Azure.</w:t>
            </w:r>
          </w:p>
          <w:p w14:paraId="0CA2CF49" w14:textId="231F0250" w:rsidR="003519ED" w:rsidRPr="00430E2A" w:rsidRDefault="003519ED" w:rsidP="003519ED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Jeg er lige ved at lave et </w:t>
            </w:r>
            <w:r w:rsidR="00496A25"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image i Docker og vil anvende Kubernetes </w:t>
            </w:r>
            <w:r w:rsidR="00F33F32" w:rsidRPr="008D7447">
              <w:rPr>
                <w:rFonts w:asciiTheme="minorHAnsi" w:hAnsiTheme="minorHAnsi" w:cstheme="minorHAnsi"/>
                <w:sz w:val="22"/>
                <w:szCs w:val="22"/>
              </w:rPr>
              <w:t>til styring af skaleringen</w:t>
            </w:r>
          </w:p>
        </w:tc>
      </w:tr>
    </w:tbl>
    <w:p w14:paraId="07070AC4" w14:textId="77777777" w:rsidR="006A46E7" w:rsidRDefault="006A46E7" w:rsidP="006A46E7">
      <w:pPr>
        <w:pStyle w:val="Overskrift2"/>
        <w:spacing w:before="0"/>
      </w:pPr>
    </w:p>
    <w:p w14:paraId="27106987" w14:textId="77777777" w:rsidR="00AA0BBF" w:rsidRPr="00AA0BBF" w:rsidRDefault="00AA0BBF" w:rsidP="00AA0BBF">
      <w:pPr>
        <w:rPr>
          <w:lang w:eastAsia="da-DK"/>
        </w:rPr>
      </w:pPr>
    </w:p>
    <w:p w14:paraId="22AE8257" w14:textId="77777777" w:rsidR="001877F0" w:rsidRDefault="001877F0" w:rsidP="001877F0">
      <w:pPr>
        <w:spacing w:before="0" w:after="0"/>
        <w:rPr>
          <w:lang w:eastAsia="da-DK"/>
        </w:rPr>
      </w:pPr>
    </w:p>
    <w:p w14:paraId="1BCB0997" w14:textId="77777777" w:rsidR="001877F0" w:rsidRDefault="001877F0" w:rsidP="001877F0">
      <w:pPr>
        <w:pStyle w:val="Overskrift2"/>
        <w:spacing w:before="0"/>
        <w:jc w:val="left"/>
      </w:pPr>
      <w:r w:rsidRPr="00455CE2">
        <w:t>Erhvervserfaringer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544E35BB" w14:textId="77777777" w:rsidTr="003709F8">
        <w:tc>
          <w:tcPr>
            <w:tcW w:w="9628" w:type="dxa"/>
          </w:tcPr>
          <w:p w14:paraId="573BB25B" w14:textId="77777777" w:rsidR="001877F0" w:rsidRPr="00C64E41" w:rsidRDefault="001877F0" w:rsidP="003709F8">
            <w:pPr>
              <w:spacing w:before="0" w:after="0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2016-2019 Systemarkitekt og systemudvikler, Gravgaard &amp; Co.</w:t>
            </w:r>
          </w:p>
          <w:p w14:paraId="2836385C" w14:textId="77777777" w:rsidR="001877F0" w:rsidRPr="001345E6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345E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431CD918" w14:textId="77777777" w:rsidR="001877F0" w:rsidRPr="00446446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446446">
              <w:rPr>
                <w:rFonts w:asciiTheme="minorHAnsi" w:hAnsiTheme="minorHAnsi" w:cs="Arial"/>
                <w:sz w:val="22"/>
                <w:szCs w:val="22"/>
              </w:rPr>
              <w:t xml:space="preserve">GDPR logger </w:t>
            </w:r>
          </w:p>
          <w:p w14:paraId="44C145FC" w14:textId="77777777" w:rsidR="001877F0" w:rsidRPr="00446446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Webbaseret </w:t>
            </w:r>
            <w:r w:rsidRPr="00446446">
              <w:rPr>
                <w:rFonts w:asciiTheme="minorHAnsi" w:hAnsiTheme="minorHAnsi" w:cs="Arial"/>
                <w:sz w:val="22"/>
                <w:szCs w:val="22"/>
              </w:rPr>
              <w:t>E-learning</w:t>
            </w:r>
          </w:p>
          <w:p w14:paraId="45A6AD5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446446">
              <w:rPr>
                <w:rFonts w:asciiTheme="minorHAnsi" w:hAnsiTheme="minorHAnsi" w:cs="Arial"/>
                <w:sz w:val="22"/>
                <w:szCs w:val="22"/>
              </w:rPr>
              <w:t>AD synkronisering</w:t>
            </w:r>
          </w:p>
          <w:p w14:paraId="26549F73" w14:textId="77777777" w:rsidR="001877F0" w:rsidRPr="00001D60" w:rsidRDefault="001877F0" w:rsidP="003709F8">
            <w:pPr>
              <w:spacing w:before="0" w:after="0"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75C523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1C1898B3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2013-2016 Systemarkitekt og systemudvikler, Sander Software A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pS</w:t>
            </w:r>
          </w:p>
          <w:p w14:paraId="76A6BB5A" w14:textId="77777777" w:rsidR="001877F0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:</w:t>
            </w:r>
          </w:p>
          <w:p w14:paraId="756E71F7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REST integration mellem Notes Web mail og </w:t>
            </w:r>
            <w:proofErr w:type="spellStart"/>
            <w:r w:rsidRPr="003F5F27">
              <w:rPr>
                <w:rFonts w:asciiTheme="minorHAnsi" w:hAnsiTheme="minorHAnsi" w:cs="Arial"/>
                <w:sz w:val="22"/>
                <w:szCs w:val="22"/>
              </w:rPr>
              <w:t>SugarCRM</w:t>
            </w:r>
            <w:proofErr w:type="spell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 w:rsidRPr="003F5F27">
              <w:rPr>
                <w:rFonts w:asciiTheme="minorHAnsi" w:hAnsiTheme="minorHAnsi" w:cs="Arial"/>
                <w:sz w:val="22"/>
                <w:szCs w:val="22"/>
              </w:rPr>
              <w:t>( Java</w:t>
            </w:r>
            <w:proofErr w:type="gramEnd"/>
            <w:r w:rsidRPr="003F5F27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14:paraId="2916FDC1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REST integration mellem </w:t>
            </w:r>
            <w:proofErr w:type="spellStart"/>
            <w:r w:rsidRPr="003F5F27">
              <w:rPr>
                <w:rFonts w:asciiTheme="minorHAnsi" w:hAnsiTheme="minorHAnsi" w:cs="Arial"/>
                <w:sz w:val="22"/>
                <w:szCs w:val="22"/>
              </w:rPr>
              <w:t>helpdesk</w:t>
            </w:r>
            <w:proofErr w:type="spell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system og IBM Connections (Java)</w:t>
            </w:r>
          </w:p>
          <w:p w14:paraId="721193AD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Notes til </w:t>
            </w:r>
            <w:proofErr w:type="gramStart"/>
            <w:r w:rsidRPr="003F5F27">
              <w:rPr>
                <w:rFonts w:asciiTheme="minorHAnsi" w:hAnsiTheme="minorHAnsi" w:cs="Arial"/>
                <w:sz w:val="22"/>
                <w:szCs w:val="22"/>
              </w:rPr>
              <w:t>MIME konverterings</w:t>
            </w:r>
            <w:proofErr w:type="gram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modul. </w:t>
            </w:r>
            <w:proofErr w:type="gramStart"/>
            <w:r w:rsidRPr="003F5F27">
              <w:rPr>
                <w:rFonts w:asciiTheme="minorHAnsi" w:hAnsiTheme="minorHAnsi" w:cs="Arial"/>
                <w:sz w:val="22"/>
                <w:szCs w:val="22"/>
              </w:rPr>
              <w:t>( C</w:t>
            </w:r>
            <w:proofErr w:type="gram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i Visual Studio)</w:t>
            </w:r>
          </w:p>
          <w:p w14:paraId="275B4764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Web Service integration Domino og Java kernesystem (Bankdata)</w:t>
            </w:r>
          </w:p>
          <w:p w14:paraId="73CE7E66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3F5F27">
              <w:rPr>
                <w:rFonts w:asciiTheme="minorHAnsi" w:hAnsiTheme="minorHAnsi" w:cs="Arial"/>
                <w:sz w:val="22"/>
                <w:szCs w:val="22"/>
              </w:rPr>
              <w:t>Web applikation</w:t>
            </w:r>
            <w:proofErr w:type="gram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for salg af alarmsystemer (</w:t>
            </w:r>
            <w:proofErr w:type="spellStart"/>
            <w:r w:rsidRPr="003F5F27">
              <w:rPr>
                <w:rFonts w:asciiTheme="minorHAnsi" w:hAnsiTheme="minorHAnsi" w:cs="Arial"/>
                <w:sz w:val="22"/>
                <w:szCs w:val="22"/>
              </w:rPr>
              <w:t>Verisure</w:t>
            </w:r>
            <w:proofErr w:type="spellEnd"/>
            <w:r w:rsidRPr="003F5F27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14:paraId="53D3FC4D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3F5F27">
              <w:rPr>
                <w:rFonts w:asciiTheme="minorHAnsi" w:hAnsiTheme="minorHAnsi" w:cs="Arial"/>
                <w:sz w:val="22"/>
                <w:szCs w:val="22"/>
              </w:rPr>
              <w:t>Web applikation</w:t>
            </w:r>
            <w:proofErr w:type="gramEnd"/>
            <w:r w:rsidRPr="003F5F27">
              <w:rPr>
                <w:rFonts w:asciiTheme="minorHAnsi" w:hAnsiTheme="minorHAnsi" w:cs="Arial"/>
                <w:sz w:val="22"/>
                <w:szCs w:val="22"/>
              </w:rPr>
              <w:t xml:space="preserve"> for vægtere (Securitas)</w:t>
            </w:r>
          </w:p>
          <w:p w14:paraId="118FAF39" w14:textId="715AE115" w:rsidR="001877F0" w:rsidRPr="00CF2709" w:rsidRDefault="001877F0" w:rsidP="00CF2709">
            <w:p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041D54E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8A0E2A3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2012-2013 Systemarkitekt og systemudvikler, At Axis ApS (Projektarbejde)</w:t>
            </w:r>
          </w:p>
          <w:p w14:paraId="1F233DC4" w14:textId="77777777" w:rsidR="001877F0" w:rsidRPr="00295777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260544AC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Arkitektur af logger-system til kommunerne i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real-tid</w:t>
            </w:r>
            <w:proofErr w:type="spellEnd"/>
          </w:p>
          <w:p w14:paraId="3328445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Udvikling af logger-system til kommunerne i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real-tid</w:t>
            </w:r>
            <w:proofErr w:type="spellEnd"/>
          </w:p>
          <w:p w14:paraId="2AD3815F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Projektledelse ved implementering af logger-system</w:t>
            </w:r>
          </w:p>
          <w:p w14:paraId="0F16EE55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Kravspecifikationer på nye faciliteter på kundespecifikke ønsker</w:t>
            </w:r>
          </w:p>
          <w:p w14:paraId="7DC1FE0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Tilbud til kunder på ad-hoc udvikling</w:t>
            </w:r>
          </w:p>
          <w:p w14:paraId="163B59D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Udvikling på nyt web service baseret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licensstyringsystem</w:t>
            </w:r>
            <w:proofErr w:type="spellEnd"/>
          </w:p>
          <w:p w14:paraId="7DF34EEB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Kravspecifikationer på nye faciliteter på kundespecifikke ønsker</w:t>
            </w:r>
          </w:p>
          <w:p w14:paraId="7A27933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Web service integration mellem iPhone app og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backendsystem</w:t>
            </w:r>
            <w:proofErr w:type="spellEnd"/>
          </w:p>
          <w:p w14:paraId="5B46A886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 service overførsel af binære filer</w:t>
            </w:r>
          </w:p>
          <w:p w14:paraId="40BC01E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  <w:lang w:val="en-US"/>
              </w:rPr>
              <w:t>Interface for mobile Expense management system</w:t>
            </w:r>
          </w:p>
          <w:p w14:paraId="07A20A56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14:paraId="6E732BAE" w14:textId="77777777" w:rsidR="001877F0" w:rsidRPr="00295777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14:paraId="535F9304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2011-2012 Systemarkitekt og systemudvikler, Supersystems ApS (Projektarbejde)</w:t>
            </w:r>
          </w:p>
          <w:p w14:paraId="1497F45F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248693EA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Systemejer af webbaseret HR-system</w:t>
            </w:r>
          </w:p>
          <w:p w14:paraId="59E542B6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nye faciliteter</w:t>
            </w:r>
          </w:p>
          <w:p w14:paraId="4B3D1DA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Kundespecifikke tilretninger</w:t>
            </w:r>
          </w:p>
          <w:p w14:paraId="02A6775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Webbaseret Rejseafregning</w:t>
            </w:r>
          </w:p>
          <w:p w14:paraId="473D13E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Webbaseret rekruttering</w:t>
            </w:r>
          </w:p>
          <w:p w14:paraId="0D307F54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Sikkerhedsmodel</w:t>
            </w:r>
          </w:p>
          <w:p w14:paraId="189162C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Installation hos kunder</w:t>
            </w:r>
          </w:p>
          <w:p w14:paraId="1C882F89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Support</w:t>
            </w:r>
          </w:p>
          <w:p w14:paraId="2F94652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Integration mellem Lotus Notes mail og Exchange</w:t>
            </w:r>
          </w:p>
          <w:p w14:paraId="6AFA30FC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Integration mellem AD-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sync</w:t>
            </w:r>
            <w:proofErr w:type="spellEnd"/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og Domino</w:t>
            </w:r>
          </w:p>
          <w:p w14:paraId="1B3611E2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mobile Expense management system</w:t>
            </w:r>
          </w:p>
          <w:p w14:paraId="0458D8F5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14:paraId="5F87D7EA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2000-2010 Systemudvikler, Foreningen Registrerede Revisorer</w:t>
            </w:r>
          </w:p>
          <w:p w14:paraId="79730C96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Ansvarsområder: </w:t>
            </w:r>
          </w:p>
          <w:p w14:paraId="4DB6DBD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Medejer af system til revisorers kvalitetssikring </w:t>
            </w:r>
          </w:p>
          <w:p w14:paraId="7B1D9369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nye faciliteter</w:t>
            </w:r>
          </w:p>
          <w:p w14:paraId="38AD131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Kundespecifikke tilretninger (via brugergruppe)</w:t>
            </w:r>
          </w:p>
          <w:p w14:paraId="62C21B3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Support. First and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second</w:t>
            </w:r>
            <w:proofErr w:type="spellEnd"/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level</w:t>
            </w:r>
          </w:p>
          <w:p w14:paraId="4B9B003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Fejlrettelser</w:t>
            </w:r>
          </w:p>
          <w:p w14:paraId="14644C1F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Implementering hos kunder</w:t>
            </w:r>
          </w:p>
          <w:p w14:paraId="66C90AB0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Implementering på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hosted</w:t>
            </w:r>
            <w:proofErr w:type="spellEnd"/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løsning</w:t>
            </w:r>
          </w:p>
          <w:p w14:paraId="49AC0270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6E6703B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1997-2000 Systemudvikler, </w:t>
            </w:r>
            <w:proofErr w:type="spell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IntraVision</w:t>
            </w:r>
            <w:proofErr w:type="spellEnd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Aps</w:t>
            </w:r>
            <w:proofErr w:type="spellEnd"/>
          </w:p>
          <w:p w14:paraId="316C76B4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</w:t>
            </w:r>
            <w:r w:rsidRPr="00AB726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912A71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Udvikling af kernen i </w:t>
            </w:r>
            <w:proofErr w:type="spellStart"/>
            <w:r w:rsidRPr="00AB7269">
              <w:rPr>
                <w:rFonts w:asciiTheme="minorHAnsi" w:hAnsiTheme="minorHAnsi" w:cs="Arial"/>
                <w:sz w:val="22"/>
                <w:szCs w:val="22"/>
              </w:rPr>
              <w:t>OnTime</w:t>
            </w:r>
            <w:proofErr w:type="spellEnd"/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(Realtids opdatering af gruppekalender)</w:t>
            </w:r>
          </w:p>
          <w:p w14:paraId="4BA1E790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Udvikling, support og implementering af SMS-system</w:t>
            </w:r>
          </w:p>
          <w:p w14:paraId="1D3D6BF6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14:paraId="58637E61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1989-1997 Systemudvikler, </w:t>
            </w:r>
            <w:proofErr w:type="spellStart"/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Scanvest</w:t>
            </w:r>
            <w:proofErr w:type="spellEnd"/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Management Systemer A/S</w:t>
            </w:r>
          </w:p>
          <w:p w14:paraId="7BF42A0C" w14:textId="77777777" w:rsidR="001877F0" w:rsidRPr="002730A0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Ansvarsområder:</w:t>
            </w: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1441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>Udvikling, support og implementering af diverse administrative systemer.</w:t>
            </w:r>
          </w:p>
          <w:p w14:paraId="0E5BF23C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78689B7F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1983-1989 Systemudvikler, ICCC ApS</w:t>
            </w:r>
          </w:p>
          <w:p w14:paraId="60223DB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b/>
                <w:sz w:val="22"/>
                <w:szCs w:val="22"/>
              </w:rPr>
              <w:t>Ansvarsområder:</w:t>
            </w:r>
            <w:r w:rsidRPr="00C64E4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1CA6629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 xml:space="preserve">Udvikling, support og implementering af </w:t>
            </w:r>
            <w:proofErr w:type="spellStart"/>
            <w:r w:rsidRPr="00C64E41">
              <w:rPr>
                <w:rFonts w:asciiTheme="minorHAnsi" w:hAnsiTheme="minorHAnsi" w:cs="Arial"/>
                <w:sz w:val="22"/>
                <w:szCs w:val="22"/>
              </w:rPr>
              <w:t>skærmemuleringer</w:t>
            </w:r>
            <w:proofErr w:type="spellEnd"/>
          </w:p>
          <w:p w14:paraId="3620C472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>Udvikling, support og implementering protokolkonvertere</w:t>
            </w:r>
          </w:p>
          <w:p w14:paraId="221D2CD9" w14:textId="77777777" w:rsidR="001877F0" w:rsidRDefault="001877F0" w:rsidP="003709F8">
            <w:pPr>
              <w:spacing w:before="0" w:after="0"/>
              <w:rPr>
                <w:lang w:eastAsia="da-DK"/>
              </w:rPr>
            </w:pPr>
          </w:p>
        </w:tc>
      </w:tr>
    </w:tbl>
    <w:p w14:paraId="577029EA" w14:textId="77777777" w:rsidR="001877F0" w:rsidRDefault="001877F0" w:rsidP="001877F0">
      <w:pPr>
        <w:spacing w:before="0" w:after="0"/>
        <w:rPr>
          <w:lang w:eastAsia="da-DK"/>
        </w:rPr>
      </w:pPr>
    </w:p>
    <w:p w14:paraId="0504CDD4" w14:textId="77777777" w:rsidR="001877F0" w:rsidRDefault="001877F0" w:rsidP="001877F0">
      <w:pPr>
        <w:spacing w:before="0" w:after="0"/>
        <w:rPr>
          <w:lang w:eastAsia="da-DK"/>
        </w:rPr>
      </w:pPr>
    </w:p>
    <w:p w14:paraId="2458ECFF" w14:textId="77777777" w:rsidR="001877F0" w:rsidRDefault="001877F0" w:rsidP="001877F0">
      <w:pPr>
        <w:spacing w:before="0" w:after="0"/>
        <w:rPr>
          <w:lang w:eastAsia="da-DK"/>
        </w:rPr>
      </w:pPr>
    </w:p>
    <w:p w14:paraId="0288C835" w14:textId="77777777" w:rsidR="001877F0" w:rsidRPr="00295777" w:rsidRDefault="001877F0" w:rsidP="001877F0">
      <w:pPr>
        <w:spacing w:before="0" w:after="0"/>
        <w:rPr>
          <w:lang w:eastAsia="da-DK"/>
        </w:rPr>
      </w:pPr>
    </w:p>
    <w:p w14:paraId="54755D5D" w14:textId="77777777" w:rsidR="001877F0" w:rsidRPr="00430E2A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403"/>
        <w:gridCol w:w="2408"/>
        <w:gridCol w:w="2408"/>
      </w:tblGrid>
      <w:tr w:rsidR="001877F0" w:rsidRPr="002730A0" w14:paraId="1199859C" w14:textId="77777777" w:rsidTr="003709F8">
        <w:tc>
          <w:tcPr>
            <w:tcW w:w="2528" w:type="dxa"/>
            <w:shd w:val="clear" w:color="auto" w:fill="auto"/>
          </w:tcPr>
          <w:p w14:paraId="358B96E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Programmeringssprog</w:t>
            </w:r>
          </w:p>
        </w:tc>
        <w:tc>
          <w:tcPr>
            <w:tcW w:w="2528" w:type="dxa"/>
            <w:shd w:val="clear" w:color="auto" w:fill="auto"/>
          </w:tcPr>
          <w:p w14:paraId="4728C56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Niveau </w:t>
            </w:r>
            <w:proofErr w:type="gram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( 1</w:t>
            </w:r>
            <w:proofErr w:type="gramEnd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022AD89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40C2F0B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3D6E4E1D" w14:textId="77777777" w:rsidTr="003709F8">
        <w:tc>
          <w:tcPr>
            <w:tcW w:w="2528" w:type="dxa"/>
            <w:shd w:val="clear" w:color="auto" w:fill="auto"/>
          </w:tcPr>
          <w:p w14:paraId="49A7761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C#</w:t>
            </w:r>
          </w:p>
        </w:tc>
        <w:tc>
          <w:tcPr>
            <w:tcW w:w="2528" w:type="dxa"/>
            <w:shd w:val="clear" w:color="auto" w:fill="auto"/>
          </w:tcPr>
          <w:p w14:paraId="3869D740" w14:textId="6F91A70A" w:rsidR="001877F0" w:rsidRPr="002730A0" w:rsidRDefault="00827AEE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F738100" w14:textId="4237134D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32827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1D28B32C" w14:textId="2D45D4FE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9F7EBD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</w:tr>
      <w:tr w:rsidR="001877F0" w:rsidRPr="002730A0" w14:paraId="5C15CBBF" w14:textId="77777777" w:rsidTr="003709F8">
        <w:tc>
          <w:tcPr>
            <w:tcW w:w="2528" w:type="dxa"/>
            <w:shd w:val="clear" w:color="auto" w:fill="auto"/>
          </w:tcPr>
          <w:p w14:paraId="4BB7920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</w:tc>
        <w:tc>
          <w:tcPr>
            <w:tcW w:w="2528" w:type="dxa"/>
            <w:shd w:val="clear" w:color="auto" w:fill="auto"/>
          </w:tcPr>
          <w:p w14:paraId="5C6A6BD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79B8DC2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43E24FA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7E02F786" w14:textId="77777777" w:rsidTr="003709F8">
        <w:tc>
          <w:tcPr>
            <w:tcW w:w="2528" w:type="dxa"/>
            <w:shd w:val="clear" w:color="auto" w:fill="auto"/>
          </w:tcPr>
          <w:p w14:paraId="4B364CA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Java</w:t>
            </w:r>
          </w:p>
        </w:tc>
        <w:tc>
          <w:tcPr>
            <w:tcW w:w="2528" w:type="dxa"/>
            <w:shd w:val="clear" w:color="auto" w:fill="auto"/>
          </w:tcPr>
          <w:p w14:paraId="7D28976F" w14:textId="36561C66" w:rsidR="001877F0" w:rsidRPr="002730A0" w:rsidRDefault="00832827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1946709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3E592C3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</w:p>
        </w:tc>
      </w:tr>
      <w:tr w:rsidR="001877F0" w:rsidRPr="002730A0" w14:paraId="4FD3174B" w14:textId="77777777" w:rsidTr="003709F8">
        <w:tc>
          <w:tcPr>
            <w:tcW w:w="2528" w:type="dxa"/>
            <w:shd w:val="clear" w:color="auto" w:fill="auto"/>
          </w:tcPr>
          <w:p w14:paraId="52DEC7F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LotusScript</w:t>
            </w:r>
          </w:p>
        </w:tc>
        <w:tc>
          <w:tcPr>
            <w:tcW w:w="2528" w:type="dxa"/>
            <w:shd w:val="clear" w:color="auto" w:fill="auto"/>
          </w:tcPr>
          <w:p w14:paraId="47A9308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0B8A6C8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06E30F6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59E84195" w14:textId="77777777" w:rsidTr="003709F8">
        <w:tc>
          <w:tcPr>
            <w:tcW w:w="2528" w:type="dxa"/>
            <w:shd w:val="clear" w:color="auto" w:fill="auto"/>
          </w:tcPr>
          <w:p w14:paraId="7031848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HTML</w:t>
            </w:r>
          </w:p>
        </w:tc>
        <w:tc>
          <w:tcPr>
            <w:tcW w:w="2528" w:type="dxa"/>
            <w:shd w:val="clear" w:color="auto" w:fill="auto"/>
          </w:tcPr>
          <w:p w14:paraId="36B5A7D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71F51F3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6</w:t>
            </w:r>
          </w:p>
        </w:tc>
        <w:tc>
          <w:tcPr>
            <w:tcW w:w="2528" w:type="dxa"/>
            <w:shd w:val="clear" w:color="auto" w:fill="auto"/>
          </w:tcPr>
          <w:p w14:paraId="63BCB7E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35751C2F" w14:textId="77777777" w:rsidTr="003709F8">
        <w:tc>
          <w:tcPr>
            <w:tcW w:w="2528" w:type="dxa"/>
            <w:shd w:val="clear" w:color="auto" w:fill="auto"/>
          </w:tcPr>
          <w:p w14:paraId="3E28C61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CSS</w:t>
            </w:r>
          </w:p>
        </w:tc>
        <w:tc>
          <w:tcPr>
            <w:tcW w:w="2528" w:type="dxa"/>
            <w:shd w:val="clear" w:color="auto" w:fill="auto"/>
          </w:tcPr>
          <w:p w14:paraId="3D44862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08DC1EB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4</w:t>
            </w:r>
          </w:p>
        </w:tc>
        <w:tc>
          <w:tcPr>
            <w:tcW w:w="2528" w:type="dxa"/>
            <w:shd w:val="clear" w:color="auto" w:fill="auto"/>
          </w:tcPr>
          <w:p w14:paraId="7F929543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5DA7739B" w14:textId="77777777" w:rsidTr="003709F8">
        <w:tc>
          <w:tcPr>
            <w:tcW w:w="2528" w:type="dxa"/>
            <w:shd w:val="clear" w:color="auto" w:fill="auto"/>
          </w:tcPr>
          <w:p w14:paraId="68C6FFD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JavaScript</w:t>
            </w:r>
          </w:p>
        </w:tc>
        <w:tc>
          <w:tcPr>
            <w:tcW w:w="2528" w:type="dxa"/>
            <w:shd w:val="clear" w:color="auto" w:fill="auto"/>
          </w:tcPr>
          <w:p w14:paraId="3551502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0B7D4788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602DF1F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</w:tbl>
    <w:p w14:paraId="7C0ADEF7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393"/>
        <w:gridCol w:w="2399"/>
        <w:gridCol w:w="2399"/>
      </w:tblGrid>
      <w:tr w:rsidR="001877F0" w:rsidRPr="002730A0" w14:paraId="35D8639E" w14:textId="77777777" w:rsidTr="003709F8">
        <w:tc>
          <w:tcPr>
            <w:tcW w:w="2528" w:type="dxa"/>
            <w:shd w:val="clear" w:color="auto" w:fill="auto"/>
          </w:tcPr>
          <w:p w14:paraId="4818ABE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Framework</w:t>
            </w:r>
          </w:p>
        </w:tc>
        <w:tc>
          <w:tcPr>
            <w:tcW w:w="2528" w:type="dxa"/>
            <w:shd w:val="clear" w:color="auto" w:fill="auto"/>
          </w:tcPr>
          <w:p w14:paraId="7586C43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Niveau </w:t>
            </w:r>
            <w:proofErr w:type="gram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( 1</w:t>
            </w:r>
            <w:proofErr w:type="gramEnd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4E220D8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0B6ED46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3B43E089" w14:textId="77777777" w:rsidTr="003709F8">
        <w:tc>
          <w:tcPr>
            <w:tcW w:w="2528" w:type="dxa"/>
            <w:shd w:val="clear" w:color="auto" w:fill="auto"/>
          </w:tcPr>
          <w:p w14:paraId="49726E3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jQuery</w:t>
            </w:r>
          </w:p>
        </w:tc>
        <w:tc>
          <w:tcPr>
            <w:tcW w:w="2528" w:type="dxa"/>
            <w:shd w:val="clear" w:color="auto" w:fill="auto"/>
          </w:tcPr>
          <w:p w14:paraId="45FA978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39932F2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5E854F6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3B9C42B9" w14:textId="77777777" w:rsidTr="003709F8">
        <w:tc>
          <w:tcPr>
            <w:tcW w:w="2528" w:type="dxa"/>
            <w:shd w:val="clear" w:color="auto" w:fill="auto"/>
          </w:tcPr>
          <w:p w14:paraId="3609B18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Jquery Mobile</w:t>
            </w:r>
          </w:p>
        </w:tc>
        <w:tc>
          <w:tcPr>
            <w:tcW w:w="2528" w:type="dxa"/>
            <w:shd w:val="clear" w:color="auto" w:fill="auto"/>
          </w:tcPr>
          <w:p w14:paraId="2CEB4B2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59AECDD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528" w:type="dxa"/>
            <w:shd w:val="clear" w:color="auto" w:fill="auto"/>
          </w:tcPr>
          <w:p w14:paraId="221C880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</w:tbl>
    <w:p w14:paraId="74B8918A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2404"/>
        <w:gridCol w:w="2410"/>
        <w:gridCol w:w="2410"/>
      </w:tblGrid>
      <w:tr w:rsidR="001877F0" w:rsidRPr="002730A0" w14:paraId="5C83A7E8" w14:textId="77777777" w:rsidTr="003709F8">
        <w:tc>
          <w:tcPr>
            <w:tcW w:w="2528" w:type="dxa"/>
            <w:shd w:val="clear" w:color="auto" w:fill="auto"/>
          </w:tcPr>
          <w:p w14:paraId="67B44F4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IDE</w:t>
            </w:r>
          </w:p>
        </w:tc>
        <w:tc>
          <w:tcPr>
            <w:tcW w:w="2528" w:type="dxa"/>
            <w:shd w:val="clear" w:color="auto" w:fill="auto"/>
          </w:tcPr>
          <w:p w14:paraId="0B51F8E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Niveau </w:t>
            </w:r>
            <w:proofErr w:type="gram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( 1</w:t>
            </w:r>
            <w:proofErr w:type="gramEnd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62C5E8B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5D7E976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1E1D1098" w14:textId="77777777" w:rsidTr="003709F8">
        <w:tc>
          <w:tcPr>
            <w:tcW w:w="2528" w:type="dxa"/>
            <w:shd w:val="clear" w:color="auto" w:fill="auto"/>
          </w:tcPr>
          <w:p w14:paraId="41CD466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Visual Studio</w:t>
            </w:r>
          </w:p>
        </w:tc>
        <w:tc>
          <w:tcPr>
            <w:tcW w:w="2528" w:type="dxa"/>
            <w:shd w:val="clear" w:color="auto" w:fill="auto"/>
          </w:tcPr>
          <w:p w14:paraId="7B13809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3638F52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2</w:t>
            </w:r>
          </w:p>
        </w:tc>
        <w:tc>
          <w:tcPr>
            <w:tcW w:w="2528" w:type="dxa"/>
            <w:shd w:val="clear" w:color="auto" w:fill="auto"/>
          </w:tcPr>
          <w:p w14:paraId="422199F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05866FDB" w14:textId="77777777" w:rsidTr="003709F8">
        <w:tc>
          <w:tcPr>
            <w:tcW w:w="2528" w:type="dxa"/>
            <w:shd w:val="clear" w:color="auto" w:fill="auto"/>
          </w:tcPr>
          <w:p w14:paraId="5C126BF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Domino </w:t>
            </w:r>
          </w:p>
        </w:tc>
        <w:tc>
          <w:tcPr>
            <w:tcW w:w="2528" w:type="dxa"/>
            <w:shd w:val="clear" w:color="auto" w:fill="auto"/>
          </w:tcPr>
          <w:p w14:paraId="49C4A6E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1844441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0DF4DB1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0DC320AD" w14:textId="77777777" w:rsidTr="003709F8">
        <w:tc>
          <w:tcPr>
            <w:tcW w:w="2528" w:type="dxa"/>
            <w:shd w:val="clear" w:color="auto" w:fill="auto"/>
          </w:tcPr>
          <w:p w14:paraId="117DDE4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Eclipse</w:t>
            </w:r>
          </w:p>
        </w:tc>
        <w:tc>
          <w:tcPr>
            <w:tcW w:w="2528" w:type="dxa"/>
            <w:shd w:val="clear" w:color="auto" w:fill="auto"/>
          </w:tcPr>
          <w:p w14:paraId="24C4383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16AD25D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1</w:t>
            </w:r>
          </w:p>
        </w:tc>
        <w:tc>
          <w:tcPr>
            <w:tcW w:w="2528" w:type="dxa"/>
            <w:shd w:val="clear" w:color="auto" w:fill="auto"/>
          </w:tcPr>
          <w:p w14:paraId="0B927C9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</w:t>
            </w: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</w:tr>
    </w:tbl>
    <w:p w14:paraId="11C94293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394"/>
        <w:gridCol w:w="2405"/>
        <w:gridCol w:w="2403"/>
      </w:tblGrid>
      <w:tr w:rsidR="001877F0" w:rsidRPr="002730A0" w14:paraId="5595B6ED" w14:textId="77777777" w:rsidTr="003709F8">
        <w:tc>
          <w:tcPr>
            <w:tcW w:w="2426" w:type="dxa"/>
            <w:shd w:val="clear" w:color="auto" w:fill="auto"/>
          </w:tcPr>
          <w:p w14:paraId="710BBDF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Integration</w:t>
            </w:r>
          </w:p>
        </w:tc>
        <w:tc>
          <w:tcPr>
            <w:tcW w:w="2394" w:type="dxa"/>
            <w:shd w:val="clear" w:color="auto" w:fill="auto"/>
          </w:tcPr>
          <w:p w14:paraId="6A82BDC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 xml:space="preserve">Niveau </w:t>
            </w:r>
            <w:proofErr w:type="gramStart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( 1</w:t>
            </w:r>
            <w:proofErr w:type="gramEnd"/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-5)</w:t>
            </w:r>
          </w:p>
        </w:tc>
        <w:tc>
          <w:tcPr>
            <w:tcW w:w="2405" w:type="dxa"/>
            <w:shd w:val="clear" w:color="auto" w:fill="auto"/>
          </w:tcPr>
          <w:p w14:paraId="34B6BB6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403" w:type="dxa"/>
            <w:shd w:val="clear" w:color="auto" w:fill="auto"/>
          </w:tcPr>
          <w:p w14:paraId="613F546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07DFFB08" w14:textId="77777777" w:rsidTr="003709F8">
        <w:tc>
          <w:tcPr>
            <w:tcW w:w="2426" w:type="dxa"/>
            <w:shd w:val="clear" w:color="auto" w:fill="auto"/>
          </w:tcPr>
          <w:p w14:paraId="6B97952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.NET Web </w:t>
            </w:r>
            <w:proofErr w:type="spellStart"/>
            <w:r w:rsidRPr="002730A0">
              <w:rPr>
                <w:rFonts w:asciiTheme="minorHAnsi" w:hAnsiTheme="minorHAnsi" w:cs="Arial"/>
                <w:sz w:val="22"/>
                <w:szCs w:val="22"/>
              </w:rPr>
              <w:t>sevices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31432C4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405" w:type="dxa"/>
            <w:shd w:val="clear" w:color="auto" w:fill="auto"/>
          </w:tcPr>
          <w:p w14:paraId="7906718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1</w:t>
            </w:r>
          </w:p>
        </w:tc>
        <w:tc>
          <w:tcPr>
            <w:tcW w:w="2403" w:type="dxa"/>
            <w:shd w:val="clear" w:color="auto" w:fill="auto"/>
          </w:tcPr>
          <w:p w14:paraId="073E9B7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2013</w:t>
            </w:r>
          </w:p>
        </w:tc>
      </w:tr>
      <w:tr w:rsidR="001877F0" w:rsidRPr="002730A0" w14:paraId="7030B7E3" w14:textId="77777777" w:rsidTr="003709F8">
        <w:tc>
          <w:tcPr>
            <w:tcW w:w="2426" w:type="dxa"/>
            <w:shd w:val="clear" w:color="auto" w:fill="auto"/>
          </w:tcPr>
          <w:p w14:paraId="36AE159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Domino Web services</w:t>
            </w:r>
          </w:p>
        </w:tc>
        <w:tc>
          <w:tcPr>
            <w:tcW w:w="2394" w:type="dxa"/>
            <w:shd w:val="clear" w:color="auto" w:fill="auto"/>
          </w:tcPr>
          <w:p w14:paraId="4F7FC1E3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405" w:type="dxa"/>
            <w:shd w:val="clear" w:color="auto" w:fill="auto"/>
          </w:tcPr>
          <w:p w14:paraId="733DEE7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403" w:type="dxa"/>
            <w:shd w:val="clear" w:color="auto" w:fill="auto"/>
          </w:tcPr>
          <w:p w14:paraId="29F3272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</w:t>
            </w: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</w:tr>
    </w:tbl>
    <w:p w14:paraId="180B6153" w14:textId="77777777" w:rsidR="001877F0" w:rsidRDefault="001877F0" w:rsidP="001877F0">
      <w:pPr>
        <w:pStyle w:val="Overskrift2"/>
        <w:spacing w:before="0"/>
      </w:pPr>
    </w:p>
    <w:p w14:paraId="07A16953" w14:textId="77777777" w:rsidR="001877F0" w:rsidRDefault="001877F0" w:rsidP="001877F0">
      <w:pPr>
        <w:pStyle w:val="Overskrift2"/>
        <w:spacing w:before="0"/>
      </w:pPr>
      <w:r>
        <w:t>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4D7CF734" w14:textId="77777777" w:rsidTr="003709F8">
        <w:tc>
          <w:tcPr>
            <w:tcW w:w="9628" w:type="dxa"/>
          </w:tcPr>
          <w:p w14:paraId="56524328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CE7439A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1978-1982: Elektroniktekniker, Frederiksberg Tekniske Skole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193E44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1990-1992: Merkonom i informatik, Ballerup Handelsskole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6768FF1" w14:textId="77777777" w:rsidR="001877F0" w:rsidRPr="00946FBE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4E2459E2" w14:textId="77777777" w:rsidR="001877F0" w:rsidRDefault="001877F0" w:rsidP="001877F0">
      <w:pPr>
        <w:pStyle w:val="Indryk2"/>
        <w:ind w:left="0" w:firstLine="0"/>
      </w:pPr>
    </w:p>
    <w:p w14:paraId="639924B1" w14:textId="77777777" w:rsidR="001877F0" w:rsidRDefault="001877F0" w:rsidP="001877F0">
      <w:pPr>
        <w:pStyle w:val="Overskrift2"/>
        <w:spacing w:before="0"/>
      </w:pPr>
      <w:r w:rsidRPr="009A406F">
        <w:t>Sprog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5C7676A2" w14:textId="77777777" w:rsidTr="003709F8">
        <w:tc>
          <w:tcPr>
            <w:tcW w:w="9628" w:type="dxa"/>
          </w:tcPr>
          <w:p w14:paraId="0521823B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718DC26F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Dansk: Perfekt i retskrivning og grammatik (modersmål)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691495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Engelsk: Rutineret i tale og skrift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847867F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Svensk. Rutineret i tale og rimeligt skriftligt.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AFFA555" w14:textId="77777777" w:rsidR="001877F0" w:rsidRPr="00763773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47B20D00" w14:textId="77777777" w:rsidR="001877F0" w:rsidRDefault="001877F0" w:rsidP="001877F0">
      <w:pPr>
        <w:pStyle w:val="Overskrift2"/>
        <w:spacing w:before="0"/>
      </w:pPr>
    </w:p>
    <w:p w14:paraId="14A9A546" w14:textId="77777777" w:rsidR="001877F0" w:rsidRDefault="001877F0" w:rsidP="001877F0">
      <w:pPr>
        <w:pStyle w:val="Overskrift2"/>
        <w:spacing w:before="0"/>
      </w:pPr>
      <w:r>
        <w:t>Fritidsinteresser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05C8A627" w14:textId="77777777" w:rsidTr="003709F8">
        <w:tc>
          <w:tcPr>
            <w:tcW w:w="9628" w:type="dxa"/>
          </w:tcPr>
          <w:p w14:paraId="4B3633F6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797453C8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</w:pPr>
            <w:r w:rsidRPr="00014D19">
              <w:rPr>
                <w:rStyle w:val="normaltextrun"/>
                <w:rFonts w:ascii="Calibri" w:hAnsi="Calibri" w:cs="Calibri"/>
                <w:sz w:val="22"/>
                <w:szCs w:val="22"/>
              </w:rPr>
              <w:t>Jeg holder mig fysisk aktiv ved at</w:t>
            </w:r>
            <w:r>
              <w:t xml:space="preserve"> gå på jagt og træne vores jagthunde. Som afslapning sluger jeg </w:t>
            </w:r>
            <w:r w:rsidRPr="008D7447">
              <w:rPr>
                <w:rFonts w:asciiTheme="minorHAnsi" w:hAnsiTheme="minorHAnsi" w:cstheme="minorHAnsi"/>
              </w:rPr>
              <w:t>mange nordiske krimier</w:t>
            </w:r>
          </w:p>
          <w:p w14:paraId="7EBF23AD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</w:tbl>
    <w:p w14:paraId="7D9AD4D8" w14:textId="77777777" w:rsidR="001877F0" w:rsidRPr="00631741" w:rsidRDefault="001877F0" w:rsidP="001877F0">
      <w:pPr>
        <w:spacing w:before="0" w:after="0"/>
      </w:pPr>
    </w:p>
    <w:p w14:paraId="37E468E4" w14:textId="77777777" w:rsidR="001877F0" w:rsidRDefault="001877F0" w:rsidP="001877F0">
      <w:pPr>
        <w:pStyle w:val="Overskrift2"/>
        <w:spacing w:before="0"/>
      </w:pPr>
      <w:r>
        <w:t>Referencer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1DBA8527" w14:textId="77777777" w:rsidTr="003709F8">
        <w:tc>
          <w:tcPr>
            <w:tcW w:w="9628" w:type="dxa"/>
          </w:tcPr>
          <w:p w14:paraId="5098C792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2"/>
                <w:szCs w:val="22"/>
              </w:rPr>
            </w:pPr>
          </w:p>
          <w:p w14:paraId="102D1697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Referencer kan oplyses hvis dette ønskes.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CC85D92" w14:textId="77777777" w:rsidR="001877F0" w:rsidRPr="009102ED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1792FE37" w14:textId="77777777" w:rsidR="001877F0" w:rsidRPr="00A21111" w:rsidRDefault="001877F0" w:rsidP="001877F0">
      <w:pPr>
        <w:pStyle w:val="Indryk2"/>
        <w:ind w:left="0" w:firstLine="0"/>
      </w:pPr>
    </w:p>
    <w:p w14:paraId="035F0FA7" w14:textId="77777777" w:rsidR="001877F0" w:rsidRPr="00466E34" w:rsidRDefault="001877F0" w:rsidP="00721A6F">
      <w:pPr>
        <w:rPr>
          <w:rFonts w:ascii="Calibri" w:hAnsi="Calibri" w:cs="Calibri"/>
        </w:rPr>
      </w:pPr>
    </w:p>
    <w:sectPr w:rsidR="001877F0" w:rsidRPr="00466E34" w:rsidSect="002321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94" w:right="1134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4187" w14:textId="77777777" w:rsidR="00863BBD" w:rsidRDefault="00863BBD" w:rsidP="00721A6F">
      <w:r>
        <w:separator/>
      </w:r>
    </w:p>
  </w:endnote>
  <w:endnote w:type="continuationSeparator" w:id="0">
    <w:p w14:paraId="5FC4C2C7" w14:textId="77777777" w:rsidR="00863BBD" w:rsidRDefault="00863BBD" w:rsidP="0072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B9197" w14:textId="77777777" w:rsidR="003525BA" w:rsidRDefault="003525B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475542"/>
      <w:docPartObj>
        <w:docPartGallery w:val="Page Numbers (Bottom of Page)"/>
        <w:docPartUnique/>
      </w:docPartObj>
    </w:sdtPr>
    <w:sdtEndPr/>
    <w:sdtContent>
      <w:p w14:paraId="0B66185B" w14:textId="163ADC3F" w:rsidR="003525BA" w:rsidRDefault="003525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6F184" w14:textId="3F652318" w:rsidR="00E60F55" w:rsidRDefault="00E60F55" w:rsidP="00721A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904E" w14:textId="77777777" w:rsidR="003525BA" w:rsidRDefault="003525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60ECB" w14:textId="77777777" w:rsidR="00863BBD" w:rsidRDefault="00863BBD" w:rsidP="00721A6F">
      <w:r>
        <w:separator/>
      </w:r>
    </w:p>
  </w:footnote>
  <w:footnote w:type="continuationSeparator" w:id="0">
    <w:p w14:paraId="1C410F5C" w14:textId="77777777" w:rsidR="00863BBD" w:rsidRDefault="00863BBD" w:rsidP="0072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D291" w14:textId="77777777" w:rsidR="003525BA" w:rsidRDefault="003525B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9771" w:type="dxa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57"/>
    </w:tblGrid>
    <w:tr w:rsidR="00F617EB" w:rsidRPr="004C40B2" w14:paraId="11D3DE59" w14:textId="77777777" w:rsidTr="002B5616">
      <w:tc>
        <w:tcPr>
          <w:tcW w:w="4814" w:type="dxa"/>
          <w:vAlign w:val="center"/>
        </w:tcPr>
        <w:sdt>
          <w:sdtPr>
            <w:rPr>
              <w:sz w:val="32"/>
              <w:szCs w:val="32"/>
            </w:rPr>
            <w:alias w:val="Skriv navn"/>
            <w:tag w:val="Skriv navn"/>
            <w:id w:val="1080554624"/>
          </w:sdtPr>
          <w:sdtEndPr/>
          <w:sdtContent>
            <w:p w14:paraId="7035E745" w14:textId="0A1C69C8" w:rsidR="00F617EB" w:rsidRPr="001877F0" w:rsidRDefault="00F617EB" w:rsidP="00721A6F">
              <w:pPr>
                <w:pStyle w:val="Sidehoved"/>
                <w:rPr>
                  <w:color w:val="549E39" w:themeColor="accent1"/>
                  <w:sz w:val="32"/>
                  <w:szCs w:val="32"/>
                </w:rPr>
              </w:pP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7456" behindDoc="1" locked="0" layoutInCell="1" allowOverlap="1" wp14:anchorId="7028ECC2" wp14:editId="6D0FB713">
                        <wp:simplePos x="0" y="0"/>
                        <wp:positionH relativeFrom="column">
                          <wp:posOffset>-3862070</wp:posOffset>
                        </wp:positionH>
                        <wp:positionV relativeFrom="page">
                          <wp:posOffset>-2871470</wp:posOffset>
                        </wp:positionV>
                        <wp:extent cx="9957435" cy="4130675"/>
                        <wp:effectExtent l="0" t="2114550" r="272415" b="0"/>
                        <wp:wrapNone/>
                        <wp:docPr id="1" name="Ligebenet trekan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82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AB2C0E2"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1" o:spid="_x0000_s1026" type="#_x0000_t5" style="position:absolute;margin-left:-304.1pt;margin-top:-226.1pt;width:784.05pt;height:325.25pt;rotation:-9960293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" fillcolor="#f6fbf4 [180]" stroked="f" strokeweight="1pt">
                        <v:fill color2="#c9e7be [980]" o:opacity2="53739f" colors="0 #f6fbf4;48497f #aedc9d;54395f #aedc9d;1 #c9e8be" focus="100%" type="gradient"/>
                        <w10:wrap anchory="page"/>
                      </v:shape>
                    </w:pict>
                  </mc:Fallback>
                </mc:AlternateContent>
              </w: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6432" behindDoc="1" locked="0" layoutInCell="1" allowOverlap="1" wp14:anchorId="0EEF43A0" wp14:editId="0C01FE03">
                        <wp:simplePos x="0" y="0"/>
                        <wp:positionH relativeFrom="column">
                          <wp:posOffset>-4150270</wp:posOffset>
                        </wp:positionH>
                        <wp:positionV relativeFrom="page">
                          <wp:posOffset>-2992312</wp:posOffset>
                        </wp:positionV>
                        <wp:extent cx="9957435" cy="4130675"/>
                        <wp:effectExtent l="0" t="2114550" r="272415" b="0"/>
                        <wp:wrapNone/>
                        <wp:docPr id="7" name="Ligebenet trekant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6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358C0D9" id="Ligebenet trekant 7" o:spid="_x0000_s1026" type="#_x0000_t5" style="position:absolute;margin-left:-326.8pt;margin-top:-235.6pt;width:784.05pt;height:325.25pt;rotation:-996029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" fillcolor="#f6fbf4 [180]" stroked="f" strokeweight="1pt">
                        <v:fill color2="#c9e7be [980]" o:opacity2="42598f" rotate="t" focusposition="1" focussize="" colors="0 #f6fbf4;48497f #aedc9d;54395f #aedc9d;1 #c9e8be" focus="100%" type="gradientRadial"/>
                        <w10:wrap anchory="page"/>
                      </v:shape>
                    </w:pict>
                  </mc:Fallback>
                </mc:AlternateContent>
              </w:r>
              <w:r w:rsidR="00174C35" w:rsidRPr="00B461FF">
                <w:rPr>
                  <w:color w:val="549E39" w:themeColor="accent1"/>
                  <w:sz w:val="32"/>
                  <w:szCs w:val="32"/>
                </w:rPr>
                <w:t>John Petersen</w:t>
              </w:r>
            </w:p>
          </w:sdtContent>
        </w:sdt>
      </w:tc>
      <w:tc>
        <w:tcPr>
          <w:tcW w:w="4957" w:type="dxa"/>
        </w:tcPr>
        <w:p w14:paraId="5EF63561" w14:textId="77777777" w:rsidR="00F617EB" w:rsidRPr="004C40B2" w:rsidRDefault="00F617EB" w:rsidP="00604967">
          <w:pPr>
            <w:pStyle w:val="Ingenafstand"/>
            <w:jc w:val="right"/>
            <w:rPr>
              <w:rStyle w:val="A3"/>
              <w:rFonts w:ascii="Tahoma" w:hAnsi="Tahoma" w:cs="Tahoma"/>
              <w:i w:val="0"/>
              <w:sz w:val="18"/>
              <w:szCs w:val="18"/>
            </w:rPr>
          </w:pPr>
          <w:r w:rsidRPr="004C40B2">
            <w:rPr>
              <w:rStyle w:val="A3"/>
              <w:rFonts w:ascii="Tahoma" w:hAnsi="Tahoma" w:cs="Tahoma"/>
              <w:i w:val="0"/>
              <w:sz w:val="18"/>
              <w:szCs w:val="18"/>
            </w:rPr>
            <w:br/>
          </w: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gade og nr."/>
              <w:tag w:val="Skriv gade og nr."/>
              <w:id w:val="83018291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Broskovvej 5</w:t>
              </w:r>
            </w:sdtContent>
          </w:sdt>
        </w:p>
        <w:p w14:paraId="266AB90F" w14:textId="77777777" w:rsidR="00F617EB" w:rsidRPr="004C40B2" w:rsidRDefault="00863BBD" w:rsidP="00604967">
          <w:pPr>
            <w:pStyle w:val="Ingenafstand"/>
            <w:jc w:val="right"/>
            <w:rPr>
              <w:rStyle w:val="A3"/>
              <w:rFonts w:ascii="Tahoma" w:hAnsi="Tahoma" w:cs="Tahoma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postnummer og by"/>
              <w:tag w:val="Skriv postnummer og by"/>
              <w:id w:val="133679770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3660 Stenløse</w:t>
              </w:r>
            </w:sdtContent>
          </w:sdt>
        </w:p>
        <w:p w14:paraId="674A40B9" w14:textId="77777777" w:rsidR="00F617EB" w:rsidRPr="004C40B2" w:rsidRDefault="00863BBD" w:rsidP="00604967">
          <w:pPr>
            <w:pStyle w:val="Ingenafstand"/>
            <w:jc w:val="right"/>
            <w:rPr>
              <w:rStyle w:val="Hyperlink"/>
              <w:rFonts w:ascii="Tahoma" w:hAnsi="Tahoma" w:cs="Tahoma"/>
              <w:color w:val="auto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email"/>
              <w:tag w:val="Skriv email"/>
              <w:id w:val="-983078648"/>
            </w:sdtPr>
            <w:sdtEndPr>
              <w:rPr>
                <w:rStyle w:val="Hyperlink"/>
                <w:iCs w:val="0"/>
                <w:color w:val="auto"/>
                <w:u w:val="single"/>
              </w:rPr>
            </w:sdtEndPr>
            <w:sdtContent>
              <w:r w:rsidR="00174C35">
                <w:rPr>
                  <w:rStyle w:val="A3"/>
                  <w:rFonts w:ascii="Tahoma" w:hAnsi="Tahoma" w:cs="Times New Roman"/>
                  <w:i w:val="0"/>
                  <w:sz w:val="23"/>
                  <w:szCs w:val="20"/>
                </w:rPr>
                <w:t>j</w:t>
              </w:r>
              <w:r w:rsidR="00174C35">
                <w:t>ohnpetersen1959@gmail.com</w:t>
              </w:r>
            </w:sdtContent>
          </w:sdt>
        </w:p>
        <w:p w14:paraId="26A1F5F7" w14:textId="77777777" w:rsidR="00F617EB" w:rsidRPr="004C40B2" w:rsidRDefault="00863BBD" w:rsidP="00604967">
          <w:pPr>
            <w:pStyle w:val="Ingenafstand"/>
            <w:jc w:val="right"/>
            <w:rPr>
              <w:rFonts w:ascii="Tahoma" w:hAnsi="Tahoma" w:cs="Tahoma"/>
              <w:sz w:val="18"/>
              <w:szCs w:val="18"/>
            </w:rPr>
          </w:pPr>
          <w:sdt>
            <w:sdtPr>
              <w:rPr>
                <w:rFonts w:ascii="Tahoma" w:hAnsi="Tahoma" w:cs="Tahoma"/>
                <w:sz w:val="18"/>
                <w:szCs w:val="18"/>
              </w:rPr>
              <w:alias w:val="Skriv tlf. nr."/>
              <w:tag w:val="Skriv tlf. nr."/>
              <w:id w:val="-1625763934"/>
              <w:text/>
            </w:sdtPr>
            <w:sdtEndPr/>
            <w:sdtContent>
              <w:r w:rsidR="00174C35">
                <w:rPr>
                  <w:rFonts w:ascii="Tahoma" w:hAnsi="Tahoma" w:cs="Tahoma"/>
                  <w:sz w:val="18"/>
                  <w:szCs w:val="18"/>
                </w:rPr>
                <w:t>2</w:t>
              </w:r>
              <w:r w:rsidR="00174C35">
                <w:t>893 3014</w:t>
              </w:r>
            </w:sdtContent>
          </w:sdt>
        </w:p>
        <w:p w14:paraId="2E65C8C4" w14:textId="77777777" w:rsidR="00F617EB" w:rsidRPr="004C40B2" w:rsidRDefault="00F617EB" w:rsidP="00721A6F">
          <w:pPr>
            <w:pStyle w:val="Sidehoved"/>
          </w:pPr>
        </w:p>
      </w:tc>
    </w:tr>
  </w:tbl>
  <w:p w14:paraId="0805B954" w14:textId="77777777" w:rsidR="00F617EB" w:rsidRPr="00A21111" w:rsidRDefault="00F617EB" w:rsidP="00721A6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FC1A" w14:textId="77777777" w:rsidR="003525BA" w:rsidRDefault="003525B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55EA"/>
    <w:multiLevelType w:val="hybridMultilevel"/>
    <w:tmpl w:val="261C4B14"/>
    <w:lvl w:ilvl="0" w:tplc="B19E9BF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" w15:restartNumberingAfterBreak="0">
    <w:nsid w:val="1EEB4C30"/>
    <w:multiLevelType w:val="hybridMultilevel"/>
    <w:tmpl w:val="81424E92"/>
    <w:lvl w:ilvl="0" w:tplc="8834B86C">
      <w:start w:val="2016"/>
      <w:numFmt w:val="bullet"/>
      <w:suff w:val="space"/>
      <w:lvlText w:val="-"/>
      <w:lvlJc w:val="left"/>
      <w:pPr>
        <w:ind w:left="284" w:firstLine="76"/>
      </w:pPr>
      <w:rPr>
        <w:rFonts w:ascii="Calibri" w:eastAsiaTheme="minorHAnsi" w:hAnsi="Calibri" w:hint="default"/>
      </w:rPr>
    </w:lvl>
    <w:lvl w:ilvl="1" w:tplc="6FBE6F58">
      <w:start w:val="20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5A64"/>
    <w:multiLevelType w:val="hybridMultilevel"/>
    <w:tmpl w:val="0362396C"/>
    <w:lvl w:ilvl="0" w:tplc="DA64E5D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F39"/>
    <w:multiLevelType w:val="hybridMultilevel"/>
    <w:tmpl w:val="008E8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3539D"/>
    <w:multiLevelType w:val="hybridMultilevel"/>
    <w:tmpl w:val="7D92EC62"/>
    <w:lvl w:ilvl="0" w:tplc="DA64E5D8">
      <w:start w:val="2016"/>
      <w:numFmt w:val="bullet"/>
      <w:suff w:val="space"/>
      <w:lvlText w:val="-"/>
      <w:lvlJc w:val="left"/>
      <w:pPr>
        <w:ind w:left="284" w:firstLine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4DE4781"/>
    <w:multiLevelType w:val="hybridMultilevel"/>
    <w:tmpl w:val="C67613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3"/>
    <w:rsid w:val="0001782F"/>
    <w:rsid w:val="000416BB"/>
    <w:rsid w:val="00063A54"/>
    <w:rsid w:val="000765EE"/>
    <w:rsid w:val="00096A8F"/>
    <w:rsid w:val="000A3FF1"/>
    <w:rsid w:val="000A73E3"/>
    <w:rsid w:val="000F0FAE"/>
    <w:rsid w:val="000F53E4"/>
    <w:rsid w:val="000F5B52"/>
    <w:rsid w:val="00110C14"/>
    <w:rsid w:val="00130A59"/>
    <w:rsid w:val="0013378E"/>
    <w:rsid w:val="00147736"/>
    <w:rsid w:val="00174C35"/>
    <w:rsid w:val="001877F0"/>
    <w:rsid w:val="001B1E51"/>
    <w:rsid w:val="001F1982"/>
    <w:rsid w:val="001F7EF3"/>
    <w:rsid w:val="00227072"/>
    <w:rsid w:val="00232112"/>
    <w:rsid w:val="0023746A"/>
    <w:rsid w:val="002378F9"/>
    <w:rsid w:val="00254B92"/>
    <w:rsid w:val="002663AB"/>
    <w:rsid w:val="002750FA"/>
    <w:rsid w:val="00285D5D"/>
    <w:rsid w:val="0028725C"/>
    <w:rsid w:val="00292A11"/>
    <w:rsid w:val="002953FE"/>
    <w:rsid w:val="002B5616"/>
    <w:rsid w:val="002C3BF1"/>
    <w:rsid w:val="002E1D3D"/>
    <w:rsid w:val="002E36B0"/>
    <w:rsid w:val="003024F2"/>
    <w:rsid w:val="00310069"/>
    <w:rsid w:val="003179B0"/>
    <w:rsid w:val="00321E1B"/>
    <w:rsid w:val="003519ED"/>
    <w:rsid w:val="003525BA"/>
    <w:rsid w:val="00363B6B"/>
    <w:rsid w:val="00373063"/>
    <w:rsid w:val="0037546C"/>
    <w:rsid w:val="00386C89"/>
    <w:rsid w:val="0039391A"/>
    <w:rsid w:val="003973E9"/>
    <w:rsid w:val="003B5335"/>
    <w:rsid w:val="003C5790"/>
    <w:rsid w:val="003D327D"/>
    <w:rsid w:val="003F23E3"/>
    <w:rsid w:val="003F320F"/>
    <w:rsid w:val="004001E2"/>
    <w:rsid w:val="004158B9"/>
    <w:rsid w:val="004208B5"/>
    <w:rsid w:val="00442334"/>
    <w:rsid w:val="00453790"/>
    <w:rsid w:val="00466E34"/>
    <w:rsid w:val="00481B8D"/>
    <w:rsid w:val="00495931"/>
    <w:rsid w:val="00496A25"/>
    <w:rsid w:val="004A3BF2"/>
    <w:rsid w:val="004B166D"/>
    <w:rsid w:val="004B7674"/>
    <w:rsid w:val="004B7EAA"/>
    <w:rsid w:val="004C40B2"/>
    <w:rsid w:val="004D323F"/>
    <w:rsid w:val="004E1E1A"/>
    <w:rsid w:val="004E58C0"/>
    <w:rsid w:val="004F3E24"/>
    <w:rsid w:val="00523C93"/>
    <w:rsid w:val="0052550E"/>
    <w:rsid w:val="00553982"/>
    <w:rsid w:val="005813AA"/>
    <w:rsid w:val="005852D0"/>
    <w:rsid w:val="005857A7"/>
    <w:rsid w:val="005A1F38"/>
    <w:rsid w:val="005B35D5"/>
    <w:rsid w:val="005C4680"/>
    <w:rsid w:val="005E1CDD"/>
    <w:rsid w:val="005F2413"/>
    <w:rsid w:val="00604967"/>
    <w:rsid w:val="00607B2A"/>
    <w:rsid w:val="00631741"/>
    <w:rsid w:val="006320E6"/>
    <w:rsid w:val="00644C4F"/>
    <w:rsid w:val="0065414C"/>
    <w:rsid w:val="00672599"/>
    <w:rsid w:val="00681155"/>
    <w:rsid w:val="00686796"/>
    <w:rsid w:val="00696864"/>
    <w:rsid w:val="006A46E7"/>
    <w:rsid w:val="006D2794"/>
    <w:rsid w:val="006D40AD"/>
    <w:rsid w:val="006E4619"/>
    <w:rsid w:val="006F54CC"/>
    <w:rsid w:val="00721A6F"/>
    <w:rsid w:val="00722079"/>
    <w:rsid w:val="00726B76"/>
    <w:rsid w:val="00733059"/>
    <w:rsid w:val="00736369"/>
    <w:rsid w:val="00736835"/>
    <w:rsid w:val="00740724"/>
    <w:rsid w:val="00744416"/>
    <w:rsid w:val="0075244C"/>
    <w:rsid w:val="00792BCF"/>
    <w:rsid w:val="007944DB"/>
    <w:rsid w:val="007B07F7"/>
    <w:rsid w:val="007B3D10"/>
    <w:rsid w:val="007B5A58"/>
    <w:rsid w:val="00812C83"/>
    <w:rsid w:val="00816BF0"/>
    <w:rsid w:val="00827AEE"/>
    <w:rsid w:val="00832827"/>
    <w:rsid w:val="00834ACC"/>
    <w:rsid w:val="00841B8A"/>
    <w:rsid w:val="0084675A"/>
    <w:rsid w:val="00855D53"/>
    <w:rsid w:val="00863BBD"/>
    <w:rsid w:val="00880457"/>
    <w:rsid w:val="00882D6D"/>
    <w:rsid w:val="00885A5E"/>
    <w:rsid w:val="008862AF"/>
    <w:rsid w:val="00891875"/>
    <w:rsid w:val="008A1F7F"/>
    <w:rsid w:val="008A798C"/>
    <w:rsid w:val="008B307E"/>
    <w:rsid w:val="008B3882"/>
    <w:rsid w:val="008B7CE6"/>
    <w:rsid w:val="008C4F79"/>
    <w:rsid w:val="008D027C"/>
    <w:rsid w:val="008D5389"/>
    <w:rsid w:val="008D7447"/>
    <w:rsid w:val="00932AFE"/>
    <w:rsid w:val="0093649F"/>
    <w:rsid w:val="00947EAA"/>
    <w:rsid w:val="00957BF3"/>
    <w:rsid w:val="009742D0"/>
    <w:rsid w:val="009A38C1"/>
    <w:rsid w:val="009B1429"/>
    <w:rsid w:val="009C33CA"/>
    <w:rsid w:val="009E342F"/>
    <w:rsid w:val="009E58E3"/>
    <w:rsid w:val="009F50F5"/>
    <w:rsid w:val="009F5729"/>
    <w:rsid w:val="009F7EBD"/>
    <w:rsid w:val="00A21111"/>
    <w:rsid w:val="00A30F75"/>
    <w:rsid w:val="00A568C3"/>
    <w:rsid w:val="00A719B5"/>
    <w:rsid w:val="00A74C48"/>
    <w:rsid w:val="00A76F53"/>
    <w:rsid w:val="00A77068"/>
    <w:rsid w:val="00A820DA"/>
    <w:rsid w:val="00A84A2B"/>
    <w:rsid w:val="00A962BB"/>
    <w:rsid w:val="00AA0BBF"/>
    <w:rsid w:val="00AD0B50"/>
    <w:rsid w:val="00AD6C59"/>
    <w:rsid w:val="00AD72A9"/>
    <w:rsid w:val="00AE5FD6"/>
    <w:rsid w:val="00AF6399"/>
    <w:rsid w:val="00AF63C6"/>
    <w:rsid w:val="00B007F8"/>
    <w:rsid w:val="00B33FCB"/>
    <w:rsid w:val="00B40295"/>
    <w:rsid w:val="00B461FF"/>
    <w:rsid w:val="00B473B8"/>
    <w:rsid w:val="00B61964"/>
    <w:rsid w:val="00BC177A"/>
    <w:rsid w:val="00BC692F"/>
    <w:rsid w:val="00C06403"/>
    <w:rsid w:val="00C33EAE"/>
    <w:rsid w:val="00C532A3"/>
    <w:rsid w:val="00C6426B"/>
    <w:rsid w:val="00C77197"/>
    <w:rsid w:val="00C8392E"/>
    <w:rsid w:val="00C91113"/>
    <w:rsid w:val="00CC05FD"/>
    <w:rsid w:val="00CF2709"/>
    <w:rsid w:val="00D12BA4"/>
    <w:rsid w:val="00D14F1F"/>
    <w:rsid w:val="00D22A88"/>
    <w:rsid w:val="00D323A6"/>
    <w:rsid w:val="00D51CF2"/>
    <w:rsid w:val="00D63583"/>
    <w:rsid w:val="00D664AC"/>
    <w:rsid w:val="00D71522"/>
    <w:rsid w:val="00D72BC5"/>
    <w:rsid w:val="00D74066"/>
    <w:rsid w:val="00D80392"/>
    <w:rsid w:val="00D861DF"/>
    <w:rsid w:val="00DB017F"/>
    <w:rsid w:val="00DC270B"/>
    <w:rsid w:val="00DC4CF8"/>
    <w:rsid w:val="00DD2ADE"/>
    <w:rsid w:val="00DE1A51"/>
    <w:rsid w:val="00E17BDA"/>
    <w:rsid w:val="00E24817"/>
    <w:rsid w:val="00E27623"/>
    <w:rsid w:val="00E60F55"/>
    <w:rsid w:val="00E65B89"/>
    <w:rsid w:val="00E721CD"/>
    <w:rsid w:val="00EA3665"/>
    <w:rsid w:val="00EB0F1A"/>
    <w:rsid w:val="00EC0824"/>
    <w:rsid w:val="00EC4FAE"/>
    <w:rsid w:val="00ED0423"/>
    <w:rsid w:val="00ED4B64"/>
    <w:rsid w:val="00F13286"/>
    <w:rsid w:val="00F26A7A"/>
    <w:rsid w:val="00F33F32"/>
    <w:rsid w:val="00F43892"/>
    <w:rsid w:val="00F617EB"/>
    <w:rsid w:val="00F62CCE"/>
    <w:rsid w:val="00F6414F"/>
    <w:rsid w:val="00F71830"/>
    <w:rsid w:val="00F91215"/>
    <w:rsid w:val="00F96271"/>
    <w:rsid w:val="00FB377E"/>
    <w:rsid w:val="00FB4DF2"/>
    <w:rsid w:val="00FB6913"/>
    <w:rsid w:val="00FC1F72"/>
    <w:rsid w:val="00FC7A71"/>
    <w:rsid w:val="00FD5FB2"/>
    <w:rsid w:val="00FD7ECE"/>
    <w:rsid w:val="00FE478F"/>
    <w:rsid w:val="00FF61D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28DB1"/>
  <w15:chartTrackingRefBased/>
  <w15:docId w15:val="{8EBE56A5-6C1C-4C2B-B299-880ABFC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E3"/>
    <w:pPr>
      <w:tabs>
        <w:tab w:val="left" w:pos="2679"/>
      </w:tabs>
      <w:spacing w:before="120" w:after="120" w:line="264" w:lineRule="auto"/>
      <w:jc w:val="both"/>
    </w:pPr>
    <w:rPr>
      <w:rFonts w:ascii="Tahoma" w:hAnsi="Tahoma" w:cs="Tahoma"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072"/>
    <w:pPr>
      <w:keepNext/>
      <w:keepLines/>
      <w:spacing w:before="240" w:after="0"/>
      <w:outlineLvl w:val="0"/>
    </w:pPr>
    <w:rPr>
      <w:rFonts w:eastAsiaTheme="majorEastAsia" w:cstheme="majorBidi"/>
      <w:color w:val="3E762A" w:themeColor="accent1" w:themeShade="BF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5FD6"/>
    <w:pPr>
      <w:keepNext/>
      <w:keepLines/>
      <w:spacing w:before="240" w:after="0"/>
      <w:outlineLvl w:val="1"/>
    </w:pPr>
    <w:rPr>
      <w:rFonts w:eastAsiaTheme="majorEastAsi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F38"/>
  </w:style>
  <w:style w:type="paragraph" w:styleId="Sidefod">
    <w:name w:val="footer"/>
    <w:basedOn w:val="Normal"/>
    <w:link w:val="Sidefo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F38"/>
  </w:style>
  <w:style w:type="table" w:styleId="Tabel-Gitter">
    <w:name w:val="Table Grid"/>
    <w:basedOn w:val="Tabel-Normal"/>
    <w:uiPriority w:val="39"/>
    <w:rsid w:val="005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Normal"/>
    <w:uiPriority w:val="1"/>
    <w:qFormat/>
    <w:rsid w:val="005A1F38"/>
    <w:pPr>
      <w:spacing w:after="0"/>
    </w:pPr>
    <w:rPr>
      <w:rFonts w:cs="Times New Roman"/>
      <w:color w:val="FFFFFF" w:themeColor="background1"/>
      <w:kern w:val="24"/>
      <w:sz w:val="40"/>
      <w:szCs w:val="20"/>
      <w:lang w:eastAsia="da-DK"/>
      <w14:ligatures w14:val="standardContextual"/>
    </w:rPr>
  </w:style>
  <w:style w:type="paragraph" w:styleId="Ingenafstand">
    <w:name w:val="No Spacing"/>
    <w:uiPriority w:val="1"/>
    <w:qFormat/>
    <w:rsid w:val="005A1F38"/>
    <w:pPr>
      <w:spacing w:after="0" w:line="240" w:lineRule="auto"/>
    </w:pPr>
    <w:rPr>
      <w:rFonts w:cs="Times New Roman"/>
      <w:kern w:val="24"/>
      <w:sz w:val="23"/>
      <w:szCs w:val="20"/>
      <w:lang w:eastAsia="da-DK"/>
      <w14:ligatures w14:val="standardContextual"/>
    </w:rPr>
  </w:style>
  <w:style w:type="character" w:customStyle="1" w:styleId="A3">
    <w:name w:val="A3"/>
    <w:uiPriority w:val="99"/>
    <w:rsid w:val="005A1F38"/>
    <w:rPr>
      <w:rFonts w:cs="Gotham"/>
      <w:i/>
      <w:iCs/>
      <w:color w:val="000000"/>
      <w:sz w:val="15"/>
      <w:szCs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7072"/>
    <w:rPr>
      <w:rFonts w:ascii="Tahoma" w:eastAsiaTheme="majorEastAsia" w:hAnsi="Tahoma" w:cstheme="majorBidi"/>
      <w:color w:val="3E762A" w:themeColor="accent1" w:themeShade="BF"/>
      <w:sz w:val="56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0496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604967"/>
    <w:rPr>
      <w:color w:val="6B9F25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5FD6"/>
    <w:rPr>
      <w:rFonts w:ascii="Tahoma" w:eastAsiaTheme="majorEastAsia" w:hAnsi="Tahom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paragraph" w:customStyle="1" w:styleId="Indryk2">
    <w:name w:val="Indryk2"/>
    <w:basedOn w:val="Normal"/>
    <w:link w:val="Indryk2Tegn"/>
    <w:autoRedefine/>
    <w:qFormat/>
    <w:rsid w:val="00721A6F"/>
    <w:pPr>
      <w:spacing w:after="60"/>
      <w:ind w:left="1843" w:hanging="1843"/>
    </w:pPr>
    <w:rPr>
      <w:rFonts w:cs="Times New Roman"/>
      <w:kern w:val="24"/>
      <w:lang w:eastAsia="da-DK"/>
      <w14:ligatures w14:val="standardContextual"/>
    </w:rPr>
  </w:style>
  <w:style w:type="character" w:customStyle="1" w:styleId="Indryk2Tegn">
    <w:name w:val="Indryk2 Tegn"/>
    <w:basedOn w:val="Standardskrifttypeiafsnit"/>
    <w:link w:val="Indryk2"/>
    <w:rsid w:val="00721A6F"/>
    <w:rPr>
      <w:rFonts w:ascii="Tahoma" w:hAnsi="Tahoma" w:cs="Times New Roman"/>
      <w:kern w:val="24"/>
      <w:sz w:val="21"/>
      <w:szCs w:val="21"/>
      <w:lang w:eastAsia="da-DK"/>
      <w14:ligatures w14:val="standardContextual"/>
    </w:rPr>
  </w:style>
  <w:style w:type="paragraph" w:styleId="Listeafsnit">
    <w:name w:val="List Paragraph"/>
    <w:basedOn w:val="Normal"/>
    <w:uiPriority w:val="34"/>
    <w:qFormat/>
    <w:rsid w:val="00F91215"/>
    <w:pPr>
      <w:ind w:left="720"/>
      <w:contextualSpacing/>
    </w:pPr>
  </w:style>
  <w:style w:type="paragraph" w:customStyle="1" w:styleId="Default">
    <w:name w:val="Default"/>
    <w:rsid w:val="00187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1877F0"/>
    <w:pPr>
      <w:tabs>
        <w:tab w:val="clear" w:pos="267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877F0"/>
  </w:style>
  <w:style w:type="character" w:customStyle="1" w:styleId="eop">
    <w:name w:val="eop"/>
    <w:basedOn w:val="Standardskrifttypeiafsnit"/>
    <w:rsid w:val="0018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Brugerdefinerede%20Office-skabeloner\John_Ans&#248;gning_Skabe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C63695746D4F72B077FCFB0D8B55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B0B625-3758-4901-85B2-26C50C84410A}"/>
      </w:docPartPr>
      <w:docPartBody>
        <w:p w:rsidR="001C7BF9" w:rsidRDefault="00ED71B9" w:rsidP="00ED71B9">
          <w:pPr>
            <w:pStyle w:val="7EC63695746D4F72B077FCFB0D8B5535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80CB64C8BDF445179F9918180BF56F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397BFC-E4CE-4763-99F2-59F2891ADB7B}"/>
      </w:docPartPr>
      <w:docPartBody>
        <w:p w:rsidR="001C7BF9" w:rsidRDefault="00ED71B9" w:rsidP="00ED71B9">
          <w:pPr>
            <w:pStyle w:val="80CB64C8BDF445179F9918180BF56FB0"/>
          </w:pPr>
          <w:r>
            <w:t>Spændende Overskrift</w:t>
          </w:r>
        </w:p>
      </w:docPartBody>
    </w:docPart>
    <w:docPart>
      <w:docPartPr>
        <w:name w:val="75330E4483904283B3312DF39038C6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460ED-3398-44BB-B463-C3C955A95EEA}"/>
      </w:docPartPr>
      <w:docPartBody>
        <w:p w:rsidR="005C4B09" w:rsidRDefault="003E7C6C" w:rsidP="003E7C6C">
          <w:pPr>
            <w:pStyle w:val="75330E4483904283B3312DF39038C68B"/>
          </w:pPr>
          <w:r w:rsidRPr="004F661B">
            <w:rPr>
              <w:rStyle w:val="Pladsholderteks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9"/>
    <w:rsid w:val="001C7BF9"/>
    <w:rsid w:val="002128F1"/>
    <w:rsid w:val="00245456"/>
    <w:rsid w:val="003A5239"/>
    <w:rsid w:val="003E7C6C"/>
    <w:rsid w:val="004372FE"/>
    <w:rsid w:val="005C4B09"/>
    <w:rsid w:val="006D1E6A"/>
    <w:rsid w:val="0071041B"/>
    <w:rsid w:val="00B93064"/>
    <w:rsid w:val="00CD05A3"/>
    <w:rsid w:val="00CF698F"/>
    <w:rsid w:val="00E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E7C6C"/>
    <w:rPr>
      <w:color w:val="808080"/>
    </w:rPr>
  </w:style>
  <w:style w:type="paragraph" w:customStyle="1" w:styleId="7EC63695746D4F72B077FCFB0D8B5535">
    <w:name w:val="7EC63695746D4F72B077FCFB0D8B5535"/>
    <w:rsid w:val="00ED71B9"/>
  </w:style>
  <w:style w:type="paragraph" w:customStyle="1" w:styleId="925828B36D024FCD95FD1FAB054BE3C5">
    <w:name w:val="925828B36D024FCD95FD1FAB054BE3C5"/>
    <w:rsid w:val="00ED71B9"/>
  </w:style>
  <w:style w:type="paragraph" w:customStyle="1" w:styleId="80CB64C8BDF445179F9918180BF56FB0">
    <w:name w:val="80CB64C8BDF445179F9918180BF56FB0"/>
    <w:rsid w:val="00ED71B9"/>
  </w:style>
  <w:style w:type="paragraph" w:customStyle="1" w:styleId="75330E4483904283B3312DF39038C68B">
    <w:name w:val="75330E4483904283B3312DF39038C68B"/>
    <w:rsid w:val="003E7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John_Ansøgning_Skabelon.dotx</Template>
  <TotalTime>816</TotalTime>
  <Pages>1</Pages>
  <Words>896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Petersen</cp:lastModifiedBy>
  <cp:revision>69</cp:revision>
  <cp:lastPrinted>2020-02-16T06:14:00Z</cp:lastPrinted>
  <dcterms:created xsi:type="dcterms:W3CDTF">2019-09-29T08:20:00Z</dcterms:created>
  <dcterms:modified xsi:type="dcterms:W3CDTF">2020-02-16T06:40:00Z</dcterms:modified>
</cp:coreProperties>
</file>